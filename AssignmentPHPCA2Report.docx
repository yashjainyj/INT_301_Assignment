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2E9A2D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00F637CB" wp14:editId="00C7168E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09A584BB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2EDDAF94" w14:textId="77777777" w:rsidR="00DF198B" w:rsidRDefault="00DF198B"/>
        </w:tc>
      </w:tr>
      <w:tr w:rsidR="00DF198B" w14:paraId="3B263C7F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2DE1A3BF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44539780" w14:textId="5588314E" w:rsidR="00DF198B" w:rsidRPr="00DF198B" w:rsidRDefault="00825D22" w:rsidP="00874FE7">
            <w:pPr>
              <w:pStyle w:val="Heading1"/>
            </w:pPr>
            <w:r>
              <w:t xml:space="preserve">Assignment 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55E7DD6B" w14:textId="77777777" w:rsidR="00DF198B" w:rsidRDefault="00DF198B"/>
        </w:tc>
      </w:tr>
      <w:tr w:rsidR="00DF198B" w14:paraId="7490AAF0" w14:textId="77777777" w:rsidTr="00185F4A">
        <w:trPr>
          <w:trHeight w:val="1837"/>
        </w:trPr>
        <w:tc>
          <w:tcPr>
            <w:tcW w:w="1170" w:type="dxa"/>
          </w:tcPr>
          <w:p w14:paraId="44EB99D2" w14:textId="77777777" w:rsidR="00DF198B" w:rsidRDefault="00DF198B"/>
        </w:tc>
        <w:tc>
          <w:tcPr>
            <w:tcW w:w="8460" w:type="dxa"/>
            <w:gridSpan w:val="7"/>
          </w:tcPr>
          <w:p w14:paraId="1D78E449" w14:textId="77777777" w:rsidR="00DF198B" w:rsidRDefault="00DF198B"/>
        </w:tc>
        <w:tc>
          <w:tcPr>
            <w:tcW w:w="1160" w:type="dxa"/>
          </w:tcPr>
          <w:p w14:paraId="41DA7393" w14:textId="77777777" w:rsidR="00DF198B" w:rsidRDefault="00DF198B"/>
        </w:tc>
      </w:tr>
      <w:tr w:rsidR="00DF198B" w14:paraId="400C9840" w14:textId="77777777" w:rsidTr="00185F4A">
        <w:trPr>
          <w:trHeight w:val="929"/>
        </w:trPr>
        <w:tc>
          <w:tcPr>
            <w:tcW w:w="2397" w:type="dxa"/>
            <w:gridSpan w:val="4"/>
          </w:tcPr>
          <w:p w14:paraId="6CFA9F8A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65C74FC4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2A4BFBEE" w14:textId="77777777" w:rsidR="00DF198B" w:rsidRDefault="00DF198B"/>
        </w:tc>
      </w:tr>
      <w:tr w:rsidR="00DF198B" w14:paraId="7626F75A" w14:textId="77777777" w:rsidTr="00185F4A">
        <w:trPr>
          <w:trHeight w:val="1460"/>
        </w:trPr>
        <w:tc>
          <w:tcPr>
            <w:tcW w:w="2397" w:type="dxa"/>
            <w:gridSpan w:val="4"/>
          </w:tcPr>
          <w:p w14:paraId="3E39B155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17251AC7" w14:textId="5B1687C5" w:rsidR="00DF198B" w:rsidRDefault="00825D22" w:rsidP="00874FE7">
            <w:pPr>
              <w:pStyle w:val="Heading2"/>
            </w:pPr>
            <w:r>
              <w:t>Yash Jain</w:t>
            </w:r>
          </w:p>
          <w:p w14:paraId="1E457111" w14:textId="0F96FF52" w:rsidR="00825D22" w:rsidRPr="00825D22" w:rsidRDefault="00825D22" w:rsidP="00825D22"/>
          <w:p w14:paraId="7B4B177C" w14:textId="21647491" w:rsidR="00825D22" w:rsidRDefault="00825D22" w:rsidP="00825D22">
            <w:r>
              <w:t xml:space="preserve">                                      Roll No.:  A28</w:t>
            </w:r>
          </w:p>
          <w:p w14:paraId="230B0875" w14:textId="77777777" w:rsidR="00825D22" w:rsidRDefault="00825D22" w:rsidP="00825D22">
            <w:r>
              <w:t xml:space="preserve">                                 Reg. No.: 11612088                            </w:t>
            </w:r>
          </w:p>
          <w:p w14:paraId="4654DACD" w14:textId="24F0175C" w:rsidR="00825D22" w:rsidRPr="00825D22" w:rsidRDefault="00825D22" w:rsidP="00825D22">
            <w:r>
              <w:t xml:space="preserve">                                     </w:t>
            </w:r>
            <w:proofErr w:type="gramStart"/>
            <w:r>
              <w:t>Section :</w:t>
            </w:r>
            <w:proofErr w:type="gramEnd"/>
            <w:r>
              <w:t xml:space="preserve"> KE013 </w:t>
            </w:r>
          </w:p>
        </w:tc>
        <w:tc>
          <w:tcPr>
            <w:tcW w:w="2398" w:type="dxa"/>
            <w:gridSpan w:val="4"/>
          </w:tcPr>
          <w:p w14:paraId="3F2146F1" w14:textId="77777777" w:rsidR="00DF198B" w:rsidRDefault="00DF198B"/>
          <w:p w14:paraId="405ACAE8" w14:textId="0580F41A" w:rsidR="00825D22" w:rsidRDefault="00825D22"/>
        </w:tc>
      </w:tr>
      <w:tr w:rsidR="00DF198B" w14:paraId="6E6C051C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4FEC2610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317D2315" w14:textId="77777777" w:rsidR="00DF198B" w:rsidRPr="00DF198B" w:rsidRDefault="00D62165" w:rsidP="00874FE7">
            <w:pPr>
              <w:pStyle w:val="Heading3"/>
            </w:pPr>
            <w:sdt>
              <w:sdtPr>
                <w:id w:val="372498715"/>
                <w:placeholder>
                  <w:docPart w:val="30A2B61E686146B88D1F2BB4859A23B5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Date</w:t>
                </w:r>
              </w:sdtContent>
            </w:sdt>
          </w:p>
          <w:p w14:paraId="28B7AC5B" w14:textId="27A67784" w:rsidR="00874FE7" w:rsidRPr="00DF198B" w:rsidRDefault="00825D22" w:rsidP="00874FE7">
            <w:pPr>
              <w:pStyle w:val="Heading3"/>
            </w:pPr>
            <w:r>
              <w:t>0</w:t>
            </w:r>
            <w:r w:rsidR="004D6057">
              <w:t>3</w:t>
            </w:r>
            <w:r>
              <w:t>/04/2020</w:t>
            </w:r>
          </w:p>
          <w:p w14:paraId="295BDCBA" w14:textId="615D89D5" w:rsidR="00DF198B" w:rsidRPr="00DF198B" w:rsidRDefault="00921A55" w:rsidP="00874FE7">
            <w:pPr>
              <w:pStyle w:val="Heading3"/>
            </w:pPr>
            <w:r>
              <w:t>Course Code</w:t>
            </w:r>
          </w:p>
          <w:p w14:paraId="442F91DA" w14:textId="3722E36F" w:rsidR="00DF198B" w:rsidRPr="009F7339" w:rsidRDefault="009F7339" w:rsidP="00874FE7">
            <w:pPr>
              <w:pStyle w:val="Heading3"/>
            </w:pPr>
            <w:r>
              <w:t>INT301</w:t>
            </w:r>
          </w:p>
          <w:p w14:paraId="6FFB4091" w14:textId="16FBF5EF" w:rsidR="00DF198B" w:rsidRDefault="00825D22" w:rsidP="00874FE7">
            <w:pPr>
              <w:pStyle w:val="Heading3"/>
            </w:pPr>
            <w:r>
              <w:t xml:space="preserve">Miss. </w:t>
            </w:r>
            <w:proofErr w:type="spellStart"/>
            <w:r>
              <w:t>Milanjit</w:t>
            </w:r>
            <w:proofErr w:type="spellEnd"/>
            <w:r>
              <w:t xml:space="preserve"> Kaur</w:t>
            </w:r>
          </w:p>
          <w:p w14:paraId="14E8FBDB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4912B9BB" w14:textId="77777777" w:rsidR="00DF198B" w:rsidRDefault="00DF198B" w:rsidP="00DF198B">
            <w:pPr>
              <w:jc w:val="center"/>
            </w:pPr>
          </w:p>
        </w:tc>
      </w:tr>
      <w:tr w:rsidR="00DF198B" w14:paraId="53A3841E" w14:textId="77777777" w:rsidTr="00185F4A">
        <w:tc>
          <w:tcPr>
            <w:tcW w:w="2340" w:type="dxa"/>
            <w:gridSpan w:val="3"/>
          </w:tcPr>
          <w:p w14:paraId="410CFCA2" w14:textId="77777777" w:rsidR="00DF198B" w:rsidRDefault="00DF198B"/>
        </w:tc>
        <w:tc>
          <w:tcPr>
            <w:tcW w:w="6120" w:type="dxa"/>
            <w:gridSpan w:val="3"/>
          </w:tcPr>
          <w:p w14:paraId="2A449743" w14:textId="77777777" w:rsidR="00DF198B" w:rsidRDefault="00DF198B"/>
        </w:tc>
        <w:tc>
          <w:tcPr>
            <w:tcW w:w="2330" w:type="dxa"/>
            <w:gridSpan w:val="3"/>
          </w:tcPr>
          <w:p w14:paraId="246BB8F6" w14:textId="77777777" w:rsidR="00DF198B" w:rsidRDefault="00DF198B"/>
        </w:tc>
      </w:tr>
    </w:tbl>
    <w:p w14:paraId="43104911" w14:textId="77777777" w:rsidR="00DF198B" w:rsidRDefault="00DF198B"/>
    <w:p w14:paraId="62CFE6AB" w14:textId="7737F197" w:rsidR="00DF198B" w:rsidRDefault="002D2200" w:rsidP="002D2200">
      <w:pPr>
        <w:pStyle w:val="GraphicAnchor"/>
      </w:pPr>
      <w:r w:rsidRPr="004909D9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70B8F4B7" wp14:editId="0290FF7D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8B619E" id="Rectangle 2" o:spid="_x0000_s1026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4909D9">
        <w:rPr>
          <w:noProof/>
          <w:lang w:eastAsia="en-AU"/>
        </w:rPr>
        <w:drawing>
          <wp:anchor distT="0" distB="0" distL="114300" distR="114300" simplePos="0" relativeHeight="251660288" behindDoc="1" locked="0" layoutInCell="1" allowOverlap="1" wp14:anchorId="0FA6120A" wp14:editId="74B1EA5F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14:paraId="2774B2AE" w14:textId="77777777" w:rsidTr="00185F4A">
        <w:trPr>
          <w:trHeight w:val="1152"/>
        </w:trPr>
        <w:tc>
          <w:tcPr>
            <w:tcW w:w="2158" w:type="dxa"/>
          </w:tcPr>
          <w:p w14:paraId="5CD111A0" w14:textId="77777777"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5B9E095B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58D9C6EB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35B0FD90" w14:textId="77777777" w:rsidR="002D2200" w:rsidRDefault="002D2200"/>
        </w:tc>
        <w:tc>
          <w:tcPr>
            <w:tcW w:w="2158" w:type="dxa"/>
          </w:tcPr>
          <w:p w14:paraId="61FC4F22" w14:textId="77777777" w:rsidR="002D2200" w:rsidRDefault="002D2200"/>
        </w:tc>
      </w:tr>
      <w:tr w:rsidR="002D2200" w14:paraId="44BD511F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42F78332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2C70E1AB" w14:textId="77777777" w:rsidR="002D2200" w:rsidRPr="00E74B29" w:rsidRDefault="00D62165" w:rsidP="00874FE7">
            <w:pPr>
              <w:pStyle w:val="Heading4"/>
            </w:pPr>
            <w:sdt>
              <w:sdtPr>
                <w:id w:val="-621303809"/>
                <w:placeholder>
                  <w:docPart w:val="22518A582670470999E664E17A6BF411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E74B29">
                  <w:t>INSTRUCTIONS</w:t>
                </w:r>
              </w:sdtContent>
            </w:sdt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018E220F" w14:textId="77777777" w:rsidR="002D2200" w:rsidRDefault="002D2200"/>
        </w:tc>
      </w:tr>
      <w:tr w:rsidR="002D2200" w14:paraId="669BDB7E" w14:textId="77777777" w:rsidTr="00185F4A">
        <w:trPr>
          <w:trHeight w:val="311"/>
        </w:trPr>
        <w:tc>
          <w:tcPr>
            <w:tcW w:w="2158" w:type="dxa"/>
          </w:tcPr>
          <w:p w14:paraId="2DDDEA88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357B214C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4FB93BCC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1037DD20" w14:textId="77777777" w:rsidR="002D2200" w:rsidRDefault="002D2200"/>
        </w:tc>
        <w:tc>
          <w:tcPr>
            <w:tcW w:w="2158" w:type="dxa"/>
          </w:tcPr>
          <w:p w14:paraId="4A2ACA33" w14:textId="77777777" w:rsidR="002D2200" w:rsidRDefault="002D2200"/>
        </w:tc>
      </w:tr>
      <w:tr w:rsidR="00E74B29" w14:paraId="0FE98777" w14:textId="77777777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0440703B" w14:textId="77777777"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371E39C9" w14:textId="77777777"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1D9BB042" w14:textId="77777777" w:rsidR="00E74B29" w:rsidRPr="00825D22" w:rsidRDefault="00E74B29" w:rsidP="00E74B29">
            <w:pPr>
              <w:rPr>
                <w:iCs/>
              </w:rPr>
            </w:pPr>
          </w:p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78C59E74" w14:textId="77777777"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505CB71C" w14:textId="77777777" w:rsidR="00E74B29" w:rsidRDefault="00E74B29"/>
        </w:tc>
      </w:tr>
      <w:tr w:rsidR="000E4641" w14:paraId="365E3194" w14:textId="77777777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0CFE8EFD" w14:textId="77777777" w:rsidR="000E4641" w:rsidRDefault="000E4641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1CC04093" w14:textId="77777777" w:rsidR="000E4641" w:rsidRDefault="000E4641"/>
        </w:tc>
        <w:tc>
          <w:tcPr>
            <w:tcW w:w="540" w:type="dxa"/>
            <w:shd w:val="clear" w:color="auto" w:fill="FFFFFF" w:themeFill="background1"/>
          </w:tcPr>
          <w:p w14:paraId="167A17E1" w14:textId="77777777"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p w14:paraId="077AA707" w14:textId="196D7A37" w:rsidR="00825D22" w:rsidRPr="00825D22" w:rsidRDefault="00825D22" w:rsidP="00825D22">
            <w:pPr>
              <w:rPr>
                <w:rFonts w:ascii="Calibri" w:hAnsi="Calibri" w:cs="Calibri"/>
                <w:iCs/>
                <w:color w:val="000000"/>
                <w:sz w:val="36"/>
                <w:szCs w:val="36"/>
              </w:rPr>
            </w:pPr>
            <w:r w:rsidRPr="00825D22"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 xml:space="preserve">Consider a php form with columns </w:t>
            </w:r>
            <w:r w:rsidRPr="00825D22"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>Id</w:t>
            </w:r>
            <w:r w:rsidRPr="00825D22"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>,</w:t>
            </w:r>
            <w:r w:rsidRPr="00825D22"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 xml:space="preserve"> First</w:t>
            </w:r>
            <w:r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>-</w:t>
            </w:r>
            <w:proofErr w:type="gramStart"/>
            <w:r w:rsidRPr="00825D22"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 xml:space="preserve">name, </w:t>
            </w:r>
            <w:r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 xml:space="preserve">  </w:t>
            </w:r>
            <w:proofErr w:type="gramEnd"/>
            <w:r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 xml:space="preserve">  </w:t>
            </w:r>
            <w:r w:rsidRPr="00825D22"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>Last</w:t>
            </w:r>
            <w:r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>-</w:t>
            </w:r>
            <w:r w:rsidRPr="00825D22"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>nam</w:t>
            </w:r>
            <w:r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>e</w:t>
            </w:r>
            <w:r w:rsidRPr="00825D22"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>,</w:t>
            </w:r>
            <w:r w:rsidRPr="00825D22"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 xml:space="preserve"> E</w:t>
            </w:r>
            <w:r w:rsidRPr="00825D22"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>mail</w:t>
            </w:r>
            <w:r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>-</w:t>
            </w:r>
            <w:r w:rsidRPr="00825D22"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>id.</w:t>
            </w:r>
          </w:p>
          <w:p w14:paraId="18BDFD7A" w14:textId="05D23F82" w:rsidR="00825D22" w:rsidRPr="00825D22" w:rsidRDefault="00825D22" w:rsidP="00825D22">
            <w:pPr>
              <w:rPr>
                <w:rFonts w:ascii="Calibri" w:hAnsi="Calibri" w:cs="Calibri"/>
                <w:iCs/>
                <w:color w:val="000000"/>
                <w:sz w:val="36"/>
                <w:szCs w:val="36"/>
              </w:rPr>
            </w:pPr>
            <w:r w:rsidRPr="00825D22"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 xml:space="preserve">Insert following data in the database and fetch all the data in descending order of </w:t>
            </w:r>
            <w:r w:rsidRPr="00825D22"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>First</w:t>
            </w:r>
            <w:r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 xml:space="preserve"> name</w:t>
            </w:r>
            <w:r w:rsidRPr="00825D22"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>.</w:t>
            </w:r>
          </w:p>
          <w:p w14:paraId="625F2877" w14:textId="69040952" w:rsidR="000E4641" w:rsidRPr="00825D22" w:rsidRDefault="000E4641" w:rsidP="00825D22">
            <w:pPr>
              <w:pStyle w:val="Text"/>
              <w:rPr>
                <w:iCs/>
                <w:sz w:val="36"/>
                <w:szCs w:val="36"/>
              </w:rPr>
            </w:pPr>
          </w:p>
          <w:p w14:paraId="77A03B30" w14:textId="77777777" w:rsidR="000E4641" w:rsidRPr="00825D22" w:rsidRDefault="000E4641" w:rsidP="000E4641">
            <w:pPr>
              <w:pStyle w:val="Text"/>
              <w:rPr>
                <w:iCs/>
                <w:sz w:val="36"/>
                <w:szCs w:val="36"/>
              </w:rPr>
            </w:pPr>
          </w:p>
        </w:tc>
        <w:tc>
          <w:tcPr>
            <w:tcW w:w="540" w:type="dxa"/>
            <w:shd w:val="clear" w:color="auto" w:fill="FFFFFF" w:themeFill="background1"/>
          </w:tcPr>
          <w:p w14:paraId="590B9819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2CD6D412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489279F9" w14:textId="77777777" w:rsidR="000E4641" w:rsidRDefault="000E4641"/>
        </w:tc>
      </w:tr>
      <w:tr w:rsidR="000E4641" w14:paraId="16B7DC3A" w14:textId="77777777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56A0D8BA" w14:textId="77777777"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73A728DD" w14:textId="77777777"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6ED7A98F" w14:textId="2DF83A2B" w:rsidR="000E4641" w:rsidRPr="00E74B29" w:rsidRDefault="00825D22">
            <w:pPr>
              <w:rPr>
                <w:rFonts w:ascii="Georgia" w:hAnsi="Georg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6DC610F" wp14:editId="6F844354">
                  <wp:extent cx="3429635" cy="616585"/>
                  <wp:effectExtent l="0" t="0" r="0" b="0"/>
                  <wp:docPr id="11" name="Picture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D2F2B17-7120-4A31-BBFF-BFD60757CA2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>
                            <a:extLst>
                              <a:ext uri="{FF2B5EF4-FFF2-40B4-BE49-F238E27FC236}">
                                <a16:creationId xmlns:a16="http://schemas.microsoft.com/office/drawing/2014/main" id="{AD2F2B17-7120-4A31-BBFF-BFD60757CA2E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635" cy="6165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6290B5C7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649A839C" w14:textId="77777777" w:rsidR="000E4641" w:rsidRDefault="000E4641"/>
        </w:tc>
      </w:tr>
      <w:tr w:rsidR="000E4641" w14:paraId="3BA74420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26886DC5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5AE7EA18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0E0C7828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0F6A5D6B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7E8E7EE6" w14:textId="7DE349BC" w:rsidR="000E4641" w:rsidRDefault="000E4641"/>
        </w:tc>
      </w:tr>
      <w:tr w:rsidR="000E4641" w14:paraId="6D037D51" w14:textId="77777777" w:rsidTr="00185F4A">
        <w:trPr>
          <w:trHeight w:val="1728"/>
        </w:trPr>
        <w:tc>
          <w:tcPr>
            <w:tcW w:w="2158" w:type="dxa"/>
            <w:vMerge/>
          </w:tcPr>
          <w:p w14:paraId="1AED6229" w14:textId="77777777" w:rsidR="000E4641" w:rsidRDefault="000E4641"/>
        </w:tc>
        <w:tc>
          <w:tcPr>
            <w:tcW w:w="542" w:type="dxa"/>
          </w:tcPr>
          <w:p w14:paraId="1FDB6CE7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3FEDA1A0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1A5E4A73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2E5AD0A8" w14:textId="77777777" w:rsidR="000E4641" w:rsidRDefault="000E4641"/>
        </w:tc>
      </w:tr>
    </w:tbl>
    <w:p w14:paraId="39EB86C9" w14:textId="77777777" w:rsidR="002D2200" w:rsidRDefault="002D2200"/>
    <w:p w14:paraId="1B9E9853" w14:textId="77777777" w:rsidR="00E74B29" w:rsidRDefault="000E4641" w:rsidP="0048120C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79B3A8EF" wp14:editId="7C64BFFF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719"/>
        <w:gridCol w:w="719"/>
        <w:gridCol w:w="720"/>
        <w:gridCol w:w="2158"/>
        <w:gridCol w:w="1079"/>
        <w:gridCol w:w="1079"/>
      </w:tblGrid>
      <w:tr w:rsidR="0048120C" w14:paraId="007675C5" w14:textId="77777777" w:rsidTr="00185F4A">
        <w:trPr>
          <w:trHeight w:val="2537"/>
        </w:trPr>
        <w:tc>
          <w:tcPr>
            <w:tcW w:w="2158" w:type="dxa"/>
            <w:gridSpan w:val="2"/>
          </w:tcPr>
          <w:p w14:paraId="2E4670AF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5F5DBCD1" w14:textId="77777777" w:rsidR="0048120C" w:rsidRDefault="0048120C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2A219690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6599D6B8" w14:textId="77777777" w:rsidR="0048120C" w:rsidRDefault="0048120C"/>
        </w:tc>
        <w:tc>
          <w:tcPr>
            <w:tcW w:w="2158" w:type="dxa"/>
            <w:gridSpan w:val="2"/>
          </w:tcPr>
          <w:p w14:paraId="59CF4AD3" w14:textId="77777777" w:rsidR="0048120C" w:rsidRDefault="0048120C"/>
        </w:tc>
      </w:tr>
      <w:tr w:rsidR="0048120C" w14:paraId="6C86E817" w14:textId="77777777" w:rsidTr="00185F4A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5B90B65F" w14:textId="77777777" w:rsidR="0048120C" w:rsidRDefault="0048120C"/>
        </w:tc>
        <w:tc>
          <w:tcPr>
            <w:tcW w:w="6474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59B13001" w14:textId="77777777" w:rsidR="0048120C" w:rsidRDefault="00D62165" w:rsidP="00837914">
            <w:pPr>
              <w:pStyle w:val="Heading4"/>
            </w:pPr>
            <w:sdt>
              <w:sdtPr>
                <w:id w:val="19988942"/>
                <w:placeholder>
                  <w:docPart w:val="1CE5ED7801E1403F9D15142EB56DC519"/>
                </w:placeholder>
                <w:temporary/>
                <w:showingPlcHdr/>
                <w15:appearance w15:val="hidden"/>
              </w:sdtPr>
              <w:sdtEndPr/>
              <w:sdtContent>
                <w:r w:rsidR="00837914" w:rsidRPr="0048120C">
                  <w:t>THE PROCESS</w:t>
                </w:r>
              </w:sdtContent>
            </w:sdt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7D8B8554" w14:textId="77777777" w:rsidR="0048120C" w:rsidRDefault="0048120C"/>
        </w:tc>
      </w:tr>
      <w:tr w:rsidR="0048120C" w14:paraId="51E5C15B" w14:textId="77777777" w:rsidTr="00185F4A">
        <w:tc>
          <w:tcPr>
            <w:tcW w:w="2158" w:type="dxa"/>
            <w:gridSpan w:val="2"/>
          </w:tcPr>
          <w:p w14:paraId="0E82AEDF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467B65DF" w14:textId="77777777" w:rsidR="0048120C" w:rsidRDefault="0048120C"/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06FFF315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241D22A7" w14:textId="77777777" w:rsidR="0048120C" w:rsidRDefault="0048120C"/>
        </w:tc>
        <w:tc>
          <w:tcPr>
            <w:tcW w:w="2158" w:type="dxa"/>
            <w:gridSpan w:val="2"/>
          </w:tcPr>
          <w:p w14:paraId="0CC73916" w14:textId="77777777" w:rsidR="0048120C" w:rsidRDefault="0048120C"/>
        </w:tc>
      </w:tr>
      <w:tr w:rsidR="0048120C" w14:paraId="2C4F2C07" w14:textId="77777777" w:rsidTr="00185F4A">
        <w:trPr>
          <w:trHeight w:val="4546"/>
        </w:trPr>
        <w:tc>
          <w:tcPr>
            <w:tcW w:w="1079" w:type="dxa"/>
          </w:tcPr>
          <w:p w14:paraId="76379B05" w14:textId="77777777" w:rsidR="0048120C" w:rsidRDefault="0048120C"/>
        </w:tc>
        <w:tc>
          <w:tcPr>
            <w:tcW w:w="8632" w:type="dxa"/>
            <w:gridSpan w:val="7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4E42FC49" w14:textId="4789DBDB" w:rsidR="0048120C" w:rsidRPr="0048120C" w:rsidRDefault="00825D22" w:rsidP="0048120C">
            <w:pPr>
              <w:pStyle w:val="Heading5"/>
            </w:pPr>
            <w:r>
              <w:t>Description</w:t>
            </w:r>
          </w:p>
          <w:p w14:paraId="7AD564E4" w14:textId="77777777" w:rsidR="0048120C" w:rsidRDefault="0048120C" w:rsidP="0048120C"/>
          <w:p w14:paraId="5C6BF245" w14:textId="3594896C" w:rsidR="009F7339" w:rsidRDefault="009F7339" w:rsidP="00825D22">
            <w:pPr>
              <w:pStyle w:val="Text"/>
            </w:pPr>
            <w:r>
              <w:t xml:space="preserve">For </w:t>
            </w:r>
            <w:r>
              <w:t>this</w:t>
            </w:r>
            <w:r>
              <w:t xml:space="preserve"> assignment, </w:t>
            </w:r>
            <w:r>
              <w:t xml:space="preserve">I </w:t>
            </w:r>
            <w:proofErr w:type="gramStart"/>
            <w:r>
              <w:t>have</w:t>
            </w:r>
            <w:r>
              <w:t xml:space="preserve"> to</w:t>
            </w:r>
            <w:proofErr w:type="gramEnd"/>
            <w:r>
              <w:t xml:space="preserve"> write a registration webpage using HTML, CSS, PHP and </w:t>
            </w:r>
            <w:r w:rsidR="00946DF5">
              <w:t>MySQL</w:t>
            </w:r>
            <w:r>
              <w:t>.</w:t>
            </w:r>
          </w:p>
          <w:p w14:paraId="0EF80067" w14:textId="77777777" w:rsidR="009F7339" w:rsidRDefault="009F7339" w:rsidP="00825D22">
            <w:pPr>
              <w:pStyle w:val="Text"/>
            </w:pPr>
            <w:r>
              <w:t xml:space="preserve">The database must fully implement the registration process, maintaining the submitted information. The server and page behavior must meet the requirements listed above. A separate </w:t>
            </w:r>
            <w:r>
              <w:t>table</w:t>
            </w:r>
            <w:r>
              <w:t xml:space="preserve"> </w:t>
            </w:r>
            <w:r>
              <w:t>to</w:t>
            </w:r>
            <w:r>
              <w:t xml:space="preserve"> see the students currently enrolled.</w:t>
            </w:r>
          </w:p>
          <w:p w14:paraId="7B846D57" w14:textId="77777777" w:rsidR="009F7339" w:rsidRDefault="009F7339" w:rsidP="00825D22">
            <w:pPr>
              <w:pStyle w:val="Text"/>
            </w:pPr>
          </w:p>
          <w:p w14:paraId="63F96A7A" w14:textId="77777777" w:rsidR="009F7339" w:rsidRDefault="009F7339" w:rsidP="00825D22">
            <w:pPr>
              <w:pStyle w:val="Text"/>
            </w:pPr>
          </w:p>
          <w:p w14:paraId="511C35AC" w14:textId="77777777" w:rsidR="009F7339" w:rsidRDefault="009F7339" w:rsidP="00825D22">
            <w:pPr>
              <w:pStyle w:val="Text"/>
            </w:pPr>
          </w:p>
          <w:p w14:paraId="41787B34" w14:textId="77777777" w:rsidR="009F7339" w:rsidRDefault="009F7339" w:rsidP="00825D22">
            <w:pPr>
              <w:pStyle w:val="Text"/>
            </w:pPr>
          </w:p>
          <w:p w14:paraId="657892BB" w14:textId="4243E36C" w:rsidR="009F7339" w:rsidRDefault="009F7339" w:rsidP="00825D22">
            <w:pPr>
              <w:pStyle w:val="Text"/>
            </w:pPr>
          </w:p>
        </w:tc>
        <w:tc>
          <w:tcPr>
            <w:tcW w:w="1079" w:type="dxa"/>
          </w:tcPr>
          <w:p w14:paraId="5DA20964" w14:textId="77777777" w:rsidR="0048120C" w:rsidRDefault="0048120C"/>
        </w:tc>
      </w:tr>
      <w:tr w:rsidR="0048120C" w14:paraId="645B373D" w14:textId="77777777" w:rsidTr="00185F4A">
        <w:trPr>
          <w:trHeight w:val="730"/>
        </w:trPr>
        <w:tc>
          <w:tcPr>
            <w:tcW w:w="1079" w:type="dxa"/>
          </w:tcPr>
          <w:p w14:paraId="7458D531" w14:textId="77777777" w:rsidR="0048120C" w:rsidRDefault="0048120C"/>
        </w:tc>
        <w:tc>
          <w:tcPr>
            <w:tcW w:w="3956" w:type="dxa"/>
            <w:gridSpan w:val="3"/>
            <w:tcBorders>
              <w:top w:val="single" w:sz="18" w:space="0" w:color="476166" w:themeColor="accent1"/>
            </w:tcBorders>
          </w:tcPr>
          <w:p w14:paraId="0EF7B20A" w14:textId="6A5DE8E7" w:rsidR="0048120C" w:rsidRDefault="00946DF5" w:rsidP="0048120C">
            <w:pPr>
              <w:pStyle w:val="Heading5"/>
            </w:pPr>
            <w:r>
              <w:t>MySQL Information</w:t>
            </w:r>
          </w:p>
          <w:p w14:paraId="4F75D936" w14:textId="755D0709" w:rsidR="00946DF5" w:rsidRPr="0048120C" w:rsidRDefault="00946DF5" w:rsidP="0048120C"/>
        </w:tc>
        <w:tc>
          <w:tcPr>
            <w:tcW w:w="719" w:type="dxa"/>
            <w:tcBorders>
              <w:top w:val="single" w:sz="18" w:space="0" w:color="476166" w:themeColor="accent1"/>
            </w:tcBorders>
          </w:tcPr>
          <w:p w14:paraId="771AD391" w14:textId="77777777" w:rsidR="0048120C" w:rsidRDefault="0048120C"/>
        </w:tc>
        <w:tc>
          <w:tcPr>
            <w:tcW w:w="3957" w:type="dxa"/>
            <w:gridSpan w:val="3"/>
            <w:tcBorders>
              <w:top w:val="single" w:sz="18" w:space="0" w:color="476166" w:themeColor="accent1"/>
            </w:tcBorders>
          </w:tcPr>
          <w:p w14:paraId="5B33518B" w14:textId="77777777" w:rsidR="0048120C" w:rsidRDefault="0048120C"/>
        </w:tc>
        <w:tc>
          <w:tcPr>
            <w:tcW w:w="1079" w:type="dxa"/>
          </w:tcPr>
          <w:p w14:paraId="5ACC22AD" w14:textId="77777777" w:rsidR="0048120C" w:rsidRDefault="0048120C"/>
        </w:tc>
      </w:tr>
      <w:tr w:rsidR="0048120C" w14:paraId="761E27FF" w14:textId="77777777" w:rsidTr="00185F4A">
        <w:trPr>
          <w:trHeight w:val="3990"/>
        </w:trPr>
        <w:tc>
          <w:tcPr>
            <w:tcW w:w="1079" w:type="dxa"/>
          </w:tcPr>
          <w:p w14:paraId="1A630AAF" w14:textId="77777777" w:rsidR="0048120C" w:rsidRDefault="0048120C"/>
        </w:tc>
        <w:tc>
          <w:tcPr>
            <w:tcW w:w="3956" w:type="dxa"/>
            <w:gridSpan w:val="3"/>
          </w:tcPr>
          <w:p w14:paraId="27B22CE9" w14:textId="601CCAC4" w:rsidR="0048120C" w:rsidRDefault="00946DF5" w:rsidP="00837914">
            <w:pPr>
              <w:pStyle w:val="Text"/>
            </w:pPr>
            <w:r>
              <w:t xml:space="preserve">Database Name: CA2 </w:t>
            </w:r>
          </w:p>
          <w:p w14:paraId="0E718548" w14:textId="77777777" w:rsidR="00946DF5" w:rsidRDefault="00946DF5" w:rsidP="00837914">
            <w:pPr>
              <w:pStyle w:val="Text"/>
            </w:pPr>
            <w:r>
              <w:t>Table Name: details</w:t>
            </w:r>
          </w:p>
          <w:p w14:paraId="3FD8734E" w14:textId="29748BAB" w:rsidR="00946DF5" w:rsidRDefault="00946DF5" w:rsidP="00837914">
            <w:pPr>
              <w:pStyle w:val="Text"/>
            </w:pPr>
            <w:r>
              <w:t xml:space="preserve">Table attributes: </w:t>
            </w:r>
          </w:p>
          <w:p w14:paraId="6D573D2E" w14:textId="77777777" w:rsidR="00946DF5" w:rsidRDefault="00946DF5" w:rsidP="00946DF5">
            <w:pPr>
              <w:pStyle w:val="Text"/>
              <w:numPr>
                <w:ilvl w:val="0"/>
                <w:numId w:val="2"/>
              </w:numPr>
            </w:pPr>
            <w:r>
              <w:t>ID</w:t>
            </w:r>
          </w:p>
          <w:p w14:paraId="075E62A7" w14:textId="77777777" w:rsidR="00946DF5" w:rsidRDefault="00946DF5" w:rsidP="00946DF5">
            <w:pPr>
              <w:pStyle w:val="Text"/>
              <w:numPr>
                <w:ilvl w:val="0"/>
                <w:numId w:val="2"/>
              </w:numPr>
            </w:pPr>
            <w:r>
              <w:t>First_Name</w:t>
            </w:r>
          </w:p>
          <w:p w14:paraId="6C50067B" w14:textId="77777777" w:rsidR="00946DF5" w:rsidRDefault="00946DF5" w:rsidP="00946DF5">
            <w:pPr>
              <w:pStyle w:val="Text"/>
              <w:numPr>
                <w:ilvl w:val="0"/>
                <w:numId w:val="2"/>
              </w:numPr>
            </w:pPr>
            <w:r>
              <w:t>Last_Name</w:t>
            </w:r>
          </w:p>
          <w:p w14:paraId="56250860" w14:textId="77777777" w:rsidR="00946DF5" w:rsidRDefault="00946DF5" w:rsidP="00946DF5">
            <w:pPr>
              <w:pStyle w:val="Text"/>
              <w:numPr>
                <w:ilvl w:val="0"/>
                <w:numId w:val="2"/>
              </w:numPr>
            </w:pPr>
            <w:r>
              <w:t>Email</w:t>
            </w:r>
          </w:p>
          <w:p w14:paraId="60B7A0EC" w14:textId="77777777" w:rsidR="00946DF5" w:rsidRDefault="00946DF5" w:rsidP="00946DF5">
            <w:pPr>
              <w:pStyle w:val="Text"/>
            </w:pPr>
            <w:r>
              <w:t>Database user: root</w:t>
            </w:r>
          </w:p>
          <w:p w14:paraId="649DA826" w14:textId="37F33E46" w:rsidR="00946DF5" w:rsidRDefault="00946DF5" w:rsidP="00946DF5">
            <w:pPr>
              <w:pStyle w:val="Text"/>
            </w:pPr>
            <w:r>
              <w:t>Database pass: 123</w:t>
            </w:r>
          </w:p>
        </w:tc>
        <w:tc>
          <w:tcPr>
            <w:tcW w:w="719" w:type="dxa"/>
          </w:tcPr>
          <w:p w14:paraId="0F48AC13" w14:textId="77777777" w:rsidR="0048120C" w:rsidRDefault="0048120C" w:rsidP="0048120C">
            <w:pPr>
              <w:pStyle w:val="Text"/>
            </w:pPr>
          </w:p>
        </w:tc>
        <w:tc>
          <w:tcPr>
            <w:tcW w:w="3957" w:type="dxa"/>
            <w:gridSpan w:val="3"/>
          </w:tcPr>
          <w:p w14:paraId="71FE0873" w14:textId="1671426B" w:rsidR="0048120C" w:rsidRDefault="0048120C" w:rsidP="00837914">
            <w:pPr>
              <w:pStyle w:val="Text"/>
            </w:pPr>
          </w:p>
        </w:tc>
        <w:tc>
          <w:tcPr>
            <w:tcW w:w="1079" w:type="dxa"/>
          </w:tcPr>
          <w:p w14:paraId="399722C8" w14:textId="77777777" w:rsidR="0048120C" w:rsidRDefault="0048120C"/>
        </w:tc>
        <w:bookmarkStart w:id="0" w:name="_GoBack"/>
        <w:bookmarkEnd w:id="0"/>
      </w:tr>
    </w:tbl>
    <w:p w14:paraId="7DF15D91" w14:textId="77777777" w:rsidR="0048120C" w:rsidRDefault="0048120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48120C" w14:paraId="5A31C67D" w14:textId="77777777" w:rsidTr="00946DF5">
        <w:trPr>
          <w:trHeight w:val="709"/>
        </w:trPr>
        <w:tc>
          <w:tcPr>
            <w:tcW w:w="1079" w:type="dxa"/>
          </w:tcPr>
          <w:p w14:paraId="2F9F6E4D" w14:textId="77777777" w:rsidR="0048120C" w:rsidRPr="00946DF5" w:rsidRDefault="0048120C">
            <w:pPr>
              <w:rPr>
                <w:sz w:val="54"/>
                <w:szCs w:val="54"/>
              </w:rPr>
            </w:pPr>
          </w:p>
        </w:tc>
        <w:tc>
          <w:tcPr>
            <w:tcW w:w="8632" w:type="dxa"/>
            <w:gridSpan w:val="5"/>
            <w:tcBorders>
              <w:bottom w:val="single" w:sz="18" w:space="0" w:color="476166" w:themeColor="accent1"/>
            </w:tcBorders>
            <w:vAlign w:val="center"/>
          </w:tcPr>
          <w:p w14:paraId="125745BC" w14:textId="36E699FB" w:rsidR="0048120C" w:rsidRPr="00946DF5" w:rsidRDefault="00946DF5" w:rsidP="00837914">
            <w:pPr>
              <w:pStyle w:val="Quote"/>
              <w:rPr>
                <w:sz w:val="54"/>
                <w:szCs w:val="54"/>
              </w:rPr>
            </w:pPr>
            <w:r w:rsidRPr="00946DF5">
              <w:rPr>
                <w:sz w:val="54"/>
                <w:szCs w:val="54"/>
              </w:rPr>
              <w:t>Test Cases</w:t>
            </w:r>
          </w:p>
        </w:tc>
        <w:tc>
          <w:tcPr>
            <w:tcW w:w="1079" w:type="dxa"/>
          </w:tcPr>
          <w:p w14:paraId="391AF4E5" w14:textId="77777777" w:rsidR="0048120C" w:rsidRDefault="0048120C"/>
        </w:tc>
      </w:tr>
      <w:tr w:rsidR="0048120C" w14:paraId="6F5E0259" w14:textId="77777777" w:rsidTr="00185F4A">
        <w:trPr>
          <w:trHeight w:val="339"/>
        </w:trPr>
        <w:tc>
          <w:tcPr>
            <w:tcW w:w="2158" w:type="dxa"/>
            <w:gridSpan w:val="2"/>
          </w:tcPr>
          <w:p w14:paraId="42988652" w14:textId="77777777" w:rsidR="0048120C" w:rsidRDefault="0048120C"/>
        </w:tc>
        <w:tc>
          <w:tcPr>
            <w:tcW w:w="2158" w:type="dxa"/>
          </w:tcPr>
          <w:p w14:paraId="7065DA9E" w14:textId="77777777" w:rsidR="0048120C" w:rsidRDefault="0048120C"/>
        </w:tc>
        <w:tc>
          <w:tcPr>
            <w:tcW w:w="2158" w:type="dxa"/>
          </w:tcPr>
          <w:p w14:paraId="0E80CFA5" w14:textId="77777777" w:rsidR="0048120C" w:rsidRDefault="0048120C"/>
        </w:tc>
        <w:tc>
          <w:tcPr>
            <w:tcW w:w="2158" w:type="dxa"/>
          </w:tcPr>
          <w:p w14:paraId="7EAAA44F" w14:textId="77777777" w:rsidR="0048120C" w:rsidRDefault="0048120C"/>
        </w:tc>
        <w:tc>
          <w:tcPr>
            <w:tcW w:w="2158" w:type="dxa"/>
            <w:gridSpan w:val="2"/>
          </w:tcPr>
          <w:p w14:paraId="736E73D1" w14:textId="77777777" w:rsidR="0048120C" w:rsidRDefault="0048120C"/>
        </w:tc>
      </w:tr>
      <w:tr w:rsidR="0048120C" w14:paraId="4776138F" w14:textId="77777777" w:rsidTr="00185F4A">
        <w:tc>
          <w:tcPr>
            <w:tcW w:w="1079" w:type="dxa"/>
          </w:tcPr>
          <w:p w14:paraId="048D000E" w14:textId="77777777" w:rsidR="0048120C" w:rsidRDefault="0048120C"/>
        </w:tc>
        <w:tc>
          <w:tcPr>
            <w:tcW w:w="8632" w:type="dxa"/>
            <w:gridSpan w:val="5"/>
          </w:tcPr>
          <w:p w14:paraId="4B25FB58" w14:textId="77777777" w:rsidR="00D721FC" w:rsidRDefault="00D721FC" w:rsidP="00D721FC">
            <w:pPr>
              <w:pStyle w:val="ListParagraph"/>
              <w:rPr>
                <w:b/>
                <w:bCs/>
                <w:sz w:val="30"/>
                <w:szCs w:val="30"/>
              </w:rPr>
            </w:pPr>
          </w:p>
          <w:p w14:paraId="2728B084" w14:textId="3BEB40E9" w:rsidR="00946DF5" w:rsidRDefault="00AE7067" w:rsidP="00E03BEF">
            <w:pPr>
              <w:pStyle w:val="ListParagraph"/>
              <w:numPr>
                <w:ilvl w:val="0"/>
                <w:numId w:val="4"/>
              </w:numPr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 xml:space="preserve">MySQL </w:t>
            </w:r>
            <w:proofErr w:type="spellStart"/>
            <w:r>
              <w:rPr>
                <w:b/>
                <w:bCs/>
                <w:sz w:val="30"/>
                <w:szCs w:val="30"/>
              </w:rPr>
              <w:t>Databse</w:t>
            </w:r>
            <w:proofErr w:type="spellEnd"/>
            <w:r w:rsidR="00E03BEF" w:rsidRPr="00E03BEF">
              <w:rPr>
                <w:b/>
                <w:bCs/>
                <w:sz w:val="30"/>
                <w:szCs w:val="30"/>
              </w:rPr>
              <w:t xml:space="preserve"> Connectivity</w:t>
            </w:r>
          </w:p>
          <w:p w14:paraId="4ECA1769" w14:textId="6448D147" w:rsidR="00E03BEF" w:rsidRPr="00AE7067" w:rsidRDefault="00E03BEF" w:rsidP="00AE7067">
            <w:pPr>
              <w:pStyle w:val="NormalWeb"/>
              <w:numPr>
                <w:ilvl w:val="0"/>
                <w:numId w:val="7"/>
              </w:numPr>
              <w:spacing w:before="280" w:beforeAutospacing="0" w:after="0" w:afterAutospacing="0"/>
              <w:ind w:left="1047"/>
              <w:jc w:val="both"/>
              <w:textAlignment w:val="baseline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 xml:space="preserve">Description: -  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</w:rPr>
              <w:t xml:space="preserve">To check MySQL </w:t>
            </w:r>
            <w:r w:rsidR="00AE7067">
              <w:rPr>
                <w:color w:val="000000"/>
                <w:sz w:val="28"/>
                <w:szCs w:val="28"/>
              </w:rPr>
              <w:t>Database is</w:t>
            </w:r>
            <w:r>
              <w:rPr>
                <w:color w:val="000000"/>
                <w:sz w:val="28"/>
                <w:szCs w:val="28"/>
              </w:rPr>
              <w:t xml:space="preserve"> connected to our PHP project.  </w:t>
            </w:r>
          </w:p>
          <w:p w14:paraId="39F0EBAA" w14:textId="018F9DF6" w:rsidR="00E03BEF" w:rsidRDefault="00AE7067" w:rsidP="00AE7067">
            <w:pPr>
              <w:pStyle w:val="NormalWeb"/>
              <w:numPr>
                <w:ilvl w:val="0"/>
                <w:numId w:val="7"/>
              </w:numPr>
              <w:spacing w:before="0" w:beforeAutospacing="0" w:after="0" w:afterAutospacing="0"/>
              <w:ind w:left="1047"/>
              <w:jc w:val="both"/>
              <w:textAlignment w:val="baseline"/>
              <w:rPr>
                <w:rFonts w:ascii="Arial" w:hAnsi="Arial" w:cs="Arial"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Input: -</w:t>
            </w:r>
            <w:r w:rsidR="00E03BEF">
              <w:rPr>
                <w:b/>
                <w:bCs/>
                <w:color w:val="000000"/>
                <w:sz w:val="28"/>
                <w:szCs w:val="28"/>
              </w:rPr>
              <w:t xml:space="preserve">   </w:t>
            </w:r>
            <w:r w:rsidR="00E03BEF">
              <w:rPr>
                <w:color w:val="000000"/>
                <w:sz w:val="28"/>
                <w:szCs w:val="28"/>
              </w:rPr>
              <w:t xml:space="preserve">Give a </w:t>
            </w:r>
            <w:r>
              <w:rPr>
                <w:color w:val="000000"/>
                <w:sz w:val="28"/>
                <w:szCs w:val="28"/>
              </w:rPr>
              <w:t>username</w:t>
            </w:r>
            <w:r w:rsidR="00E03BEF">
              <w:rPr>
                <w:color w:val="000000"/>
                <w:sz w:val="28"/>
                <w:szCs w:val="28"/>
              </w:rPr>
              <w:t xml:space="preserve"> and password of database.</w:t>
            </w:r>
          </w:p>
          <w:p w14:paraId="6A8DAE66" w14:textId="53950459" w:rsidR="00E03BEF" w:rsidRDefault="00AE7067" w:rsidP="00AE7067">
            <w:pPr>
              <w:pStyle w:val="NormalWeb"/>
              <w:numPr>
                <w:ilvl w:val="0"/>
                <w:numId w:val="7"/>
              </w:numPr>
              <w:spacing w:before="0" w:beforeAutospacing="0" w:after="0" w:afterAutospacing="0"/>
              <w:ind w:left="1047"/>
              <w:jc w:val="both"/>
              <w:textAlignment w:val="baseline"/>
              <w:rPr>
                <w:rFonts w:ascii="Arial" w:hAnsi="Arial" w:cs="Arial"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Processing: -</w:t>
            </w:r>
            <w:r w:rsidR="00E03BEF">
              <w:rPr>
                <w:b/>
                <w:bCs/>
                <w:color w:val="000000"/>
                <w:sz w:val="28"/>
                <w:szCs w:val="28"/>
              </w:rPr>
              <w:t xml:space="preserve">   </w:t>
            </w:r>
            <w:r w:rsidR="00E03BEF">
              <w:rPr>
                <w:color w:val="000000"/>
                <w:sz w:val="28"/>
                <w:szCs w:val="28"/>
              </w:rPr>
              <w:t>Server checks for the password and username are correct or not</w:t>
            </w:r>
          </w:p>
          <w:p w14:paraId="5868707F" w14:textId="54CDC400" w:rsidR="00E03BEF" w:rsidRPr="00AE7067" w:rsidRDefault="00AE7067" w:rsidP="00AE7067">
            <w:pPr>
              <w:pStyle w:val="NormalWeb"/>
              <w:numPr>
                <w:ilvl w:val="0"/>
                <w:numId w:val="7"/>
              </w:numPr>
              <w:spacing w:before="0" w:beforeAutospacing="0" w:after="280" w:afterAutospacing="0"/>
              <w:ind w:left="1047"/>
              <w:jc w:val="both"/>
              <w:textAlignment w:val="baseline"/>
              <w:rPr>
                <w:rFonts w:ascii="Arial" w:hAnsi="Arial" w:cs="Arial"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Output: -</w:t>
            </w:r>
            <w:r w:rsidR="00E03BEF">
              <w:rPr>
                <w:b/>
                <w:bCs/>
                <w:color w:val="000000"/>
                <w:sz w:val="28"/>
                <w:szCs w:val="28"/>
              </w:rPr>
              <w:t xml:space="preserve">   </w:t>
            </w:r>
            <w:r w:rsidR="00E03BEF">
              <w:rPr>
                <w:color w:val="000000"/>
                <w:sz w:val="28"/>
                <w:szCs w:val="28"/>
              </w:rPr>
              <w:t xml:space="preserve">Displays a </w:t>
            </w:r>
            <w:r w:rsidR="00E03BEF">
              <w:rPr>
                <w:color w:val="000000"/>
                <w:sz w:val="28"/>
                <w:szCs w:val="28"/>
              </w:rPr>
              <w:t>database is connected or not.</w:t>
            </w:r>
          </w:p>
          <w:p w14:paraId="74E5170D" w14:textId="13B252E0" w:rsidR="00AE7067" w:rsidRDefault="00AE7067" w:rsidP="00AE7067">
            <w:pPr>
              <w:pStyle w:val="NormalWeb"/>
              <w:spacing w:before="0" w:beforeAutospacing="0" w:after="280" w:afterAutospacing="0"/>
              <w:ind w:left="1047"/>
              <w:jc w:val="both"/>
              <w:textAlignment w:val="baseline"/>
              <w:rPr>
                <w:b/>
                <w:bCs/>
                <w:color w:val="000000"/>
                <w:sz w:val="28"/>
                <w:szCs w:val="28"/>
              </w:rPr>
            </w:pPr>
          </w:p>
          <w:p w14:paraId="3B22064F" w14:textId="1E208B60" w:rsidR="00AE7067" w:rsidRDefault="00AE7067" w:rsidP="00AE7067">
            <w:pPr>
              <w:pStyle w:val="NormalWeb"/>
              <w:spacing w:before="0" w:beforeAutospacing="0" w:after="280" w:afterAutospacing="0"/>
              <w:ind w:left="621"/>
              <w:jc w:val="both"/>
              <w:textAlignment w:val="baseline"/>
              <w:rPr>
                <w:rFonts w:ascii="Arial" w:hAnsi="Arial" w:cs="Arial"/>
                <w:color w:val="000000"/>
                <w:sz w:val="28"/>
                <w:szCs w:val="28"/>
              </w:rPr>
            </w:pPr>
            <w:r>
              <w:object w:dxaOrig="12840" w:dyaOrig="1185" w14:anchorId="2446AD8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6" type="#_x0000_t75" style="width:415.5pt;height:38.25pt" o:ole="">
                  <v:imagedata r:id="rId13" o:title=""/>
                </v:shape>
                <o:OLEObject Type="Embed" ProgID="PBrush" ShapeID="_x0000_i1026" DrawAspect="Content" ObjectID="_1647425380" r:id="rId14"/>
              </w:object>
            </w:r>
          </w:p>
          <w:p w14:paraId="1DFC9D9F" w14:textId="1B72A07F" w:rsidR="00E03BEF" w:rsidRDefault="00E03BEF" w:rsidP="00E03BEF">
            <w:pPr>
              <w:pStyle w:val="ListParagraph"/>
              <w:rPr>
                <w:b/>
                <w:bCs/>
                <w:sz w:val="30"/>
                <w:szCs w:val="30"/>
              </w:rPr>
            </w:pPr>
          </w:p>
          <w:p w14:paraId="1783F218" w14:textId="77777777" w:rsidR="00D721FC" w:rsidRPr="00AE7067" w:rsidRDefault="00D721FC" w:rsidP="00E03BEF">
            <w:pPr>
              <w:pStyle w:val="ListParagraph"/>
              <w:rPr>
                <w:b/>
                <w:bCs/>
                <w:sz w:val="30"/>
                <w:szCs w:val="30"/>
              </w:rPr>
            </w:pPr>
          </w:p>
          <w:p w14:paraId="028F7FCB" w14:textId="1CD21AD3" w:rsidR="00AE7067" w:rsidRPr="00AE7067" w:rsidRDefault="00AE7067" w:rsidP="00AE7067">
            <w:pPr>
              <w:pStyle w:val="ListParagraph"/>
              <w:numPr>
                <w:ilvl w:val="0"/>
                <w:numId w:val="4"/>
              </w:numPr>
              <w:rPr>
                <w:b/>
                <w:bCs/>
                <w:sz w:val="30"/>
                <w:szCs w:val="30"/>
              </w:rPr>
            </w:pPr>
            <w:r w:rsidRPr="00AE7067">
              <w:rPr>
                <w:b/>
                <w:bCs/>
                <w:sz w:val="30"/>
                <w:szCs w:val="30"/>
              </w:rPr>
              <w:t>Database Exist</w:t>
            </w:r>
          </w:p>
          <w:p w14:paraId="1A1334FD" w14:textId="37F82C86" w:rsidR="00AE7067" w:rsidRPr="00AE7067" w:rsidRDefault="00AE7067" w:rsidP="00AE7067">
            <w:pPr>
              <w:pStyle w:val="NormalWeb"/>
              <w:numPr>
                <w:ilvl w:val="0"/>
                <w:numId w:val="8"/>
              </w:numPr>
              <w:spacing w:before="280" w:beforeAutospacing="0" w:after="0" w:afterAutospacing="0"/>
              <w:ind w:left="1047"/>
              <w:jc w:val="both"/>
              <w:textAlignment w:val="baseline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 xml:space="preserve">Description: -   </w:t>
            </w:r>
            <w:r>
              <w:rPr>
                <w:color w:val="000000"/>
                <w:sz w:val="28"/>
                <w:szCs w:val="28"/>
              </w:rPr>
              <w:t xml:space="preserve">To check </w:t>
            </w:r>
            <w:r>
              <w:rPr>
                <w:color w:val="000000"/>
                <w:sz w:val="28"/>
                <w:szCs w:val="28"/>
              </w:rPr>
              <w:t>database is created or not</w:t>
            </w:r>
          </w:p>
          <w:p w14:paraId="6DE49EFB" w14:textId="126CF6CB" w:rsidR="00AE7067" w:rsidRDefault="00AE7067" w:rsidP="00AE7067">
            <w:pPr>
              <w:pStyle w:val="NormalWeb"/>
              <w:numPr>
                <w:ilvl w:val="0"/>
                <w:numId w:val="8"/>
              </w:numPr>
              <w:spacing w:before="0" w:beforeAutospacing="0" w:after="0" w:afterAutospacing="0"/>
              <w:ind w:left="1047"/>
              <w:jc w:val="both"/>
              <w:textAlignment w:val="baseline"/>
              <w:rPr>
                <w:rFonts w:ascii="Arial" w:hAnsi="Arial" w:cs="Arial"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 xml:space="preserve">Input: -   </w:t>
            </w:r>
            <w:r w:rsidR="00D721FC">
              <w:rPr>
                <w:color w:val="000000"/>
                <w:sz w:val="28"/>
                <w:szCs w:val="28"/>
              </w:rPr>
              <w:t>Input a query to create and check a database</w:t>
            </w:r>
          </w:p>
          <w:p w14:paraId="76B3F18D" w14:textId="633189A9" w:rsidR="00AE7067" w:rsidRDefault="00AE7067" w:rsidP="00AE7067">
            <w:pPr>
              <w:pStyle w:val="NormalWeb"/>
              <w:numPr>
                <w:ilvl w:val="0"/>
                <w:numId w:val="8"/>
              </w:numPr>
              <w:spacing w:before="0" w:beforeAutospacing="0" w:after="0" w:afterAutospacing="0"/>
              <w:ind w:left="1047"/>
              <w:jc w:val="both"/>
              <w:textAlignment w:val="baseline"/>
              <w:rPr>
                <w:rFonts w:ascii="Arial" w:hAnsi="Arial" w:cs="Arial"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 xml:space="preserve">Processing: - </w:t>
            </w:r>
            <w:r>
              <w:rPr>
                <w:color w:val="000000"/>
                <w:sz w:val="28"/>
                <w:szCs w:val="28"/>
              </w:rPr>
              <w:t xml:space="preserve">Server checks for the </w:t>
            </w:r>
            <w:r w:rsidR="00D721FC">
              <w:rPr>
                <w:color w:val="000000"/>
                <w:sz w:val="28"/>
                <w:szCs w:val="28"/>
              </w:rPr>
              <w:t>database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 w:rsidR="00D721FC">
              <w:rPr>
                <w:color w:val="000000"/>
                <w:sz w:val="28"/>
                <w:szCs w:val="28"/>
              </w:rPr>
              <w:t xml:space="preserve">is exist or not </w:t>
            </w:r>
          </w:p>
          <w:p w14:paraId="70469D7D" w14:textId="78EF352B" w:rsidR="00AE7067" w:rsidRDefault="00AE7067" w:rsidP="00AE7067">
            <w:pPr>
              <w:pStyle w:val="NormalWeb"/>
              <w:numPr>
                <w:ilvl w:val="0"/>
                <w:numId w:val="8"/>
              </w:numPr>
              <w:spacing w:before="0" w:beforeAutospacing="0" w:after="280" w:afterAutospacing="0"/>
              <w:ind w:left="1047"/>
              <w:jc w:val="both"/>
              <w:textAlignment w:val="baseline"/>
              <w:rPr>
                <w:rFonts w:ascii="Arial" w:hAnsi="Arial" w:cs="Arial"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Output:</w:t>
            </w:r>
            <w:r w:rsidR="00D721FC">
              <w:rPr>
                <w:b/>
                <w:bCs/>
                <w:color w:val="000000"/>
                <w:sz w:val="28"/>
                <w:szCs w:val="28"/>
              </w:rPr>
              <w:t xml:space="preserve"> - </w:t>
            </w:r>
            <w:r w:rsidR="00D721FC">
              <w:rPr>
                <w:color w:val="000000"/>
                <w:sz w:val="28"/>
                <w:szCs w:val="28"/>
              </w:rPr>
              <w:t>If the database is not created then it will create new database</w:t>
            </w:r>
            <w:r>
              <w:rPr>
                <w:color w:val="000000"/>
                <w:sz w:val="28"/>
                <w:szCs w:val="28"/>
              </w:rPr>
              <w:t>.</w:t>
            </w:r>
          </w:p>
          <w:p w14:paraId="17063C85" w14:textId="77777777" w:rsidR="00AE7067" w:rsidRDefault="00AE7067" w:rsidP="00AE7067">
            <w:pPr>
              <w:pStyle w:val="ListParagraph"/>
              <w:rPr>
                <w:b/>
                <w:bCs/>
                <w:sz w:val="30"/>
                <w:szCs w:val="30"/>
              </w:rPr>
            </w:pPr>
          </w:p>
          <w:p w14:paraId="72D75C95" w14:textId="430A605A" w:rsidR="00AE7067" w:rsidRPr="00AE7067" w:rsidRDefault="00AE7067" w:rsidP="00AE7067">
            <w:pPr>
              <w:pStyle w:val="ListParagraph"/>
              <w:rPr>
                <w:b/>
                <w:bCs/>
                <w:sz w:val="30"/>
                <w:szCs w:val="30"/>
              </w:rPr>
            </w:pPr>
            <w:r w:rsidRPr="00AE7067">
              <w:rPr>
                <w:b/>
                <w:bCs/>
                <w:sz w:val="30"/>
                <w:szCs w:val="30"/>
              </w:rPr>
              <w:t xml:space="preserve"> </w:t>
            </w:r>
            <w:r w:rsidR="00D721FC">
              <w:object w:dxaOrig="5130" w:dyaOrig="1980" w14:anchorId="182448D2">
                <v:shape id="_x0000_i1041" type="#_x0000_t75" style="width:256.5pt;height:99pt" o:ole="">
                  <v:imagedata r:id="rId15" o:title=""/>
                </v:shape>
                <o:OLEObject Type="Embed" ProgID="PBrush" ShapeID="_x0000_i1041" DrawAspect="Content" ObjectID="_1647425381" r:id="rId16"/>
              </w:object>
            </w:r>
          </w:p>
          <w:p w14:paraId="3047C5F8" w14:textId="1F008ABE" w:rsidR="00AE7067" w:rsidRDefault="00AE7067" w:rsidP="00AE7067"/>
        </w:tc>
        <w:tc>
          <w:tcPr>
            <w:tcW w:w="1079" w:type="dxa"/>
          </w:tcPr>
          <w:p w14:paraId="643B0157" w14:textId="77777777" w:rsidR="0048120C" w:rsidRDefault="0048120C"/>
          <w:p w14:paraId="51726B98" w14:textId="77777777" w:rsidR="00AE7067" w:rsidRDefault="00AE7067"/>
          <w:p w14:paraId="0508AB1A" w14:textId="77777777" w:rsidR="00AE7067" w:rsidRDefault="00AE7067"/>
          <w:p w14:paraId="4C828D5D" w14:textId="2D969617" w:rsidR="00AE7067" w:rsidRDefault="00AE7067"/>
        </w:tc>
      </w:tr>
    </w:tbl>
    <w:p w14:paraId="17D92892" w14:textId="659111B5" w:rsidR="0048120C" w:rsidRDefault="00AE7067" w:rsidP="00AE7067">
      <w:pPr>
        <w:pStyle w:val="ListParagraph"/>
      </w:pPr>
      <w:r>
        <w:t xml:space="preserve"> </w:t>
      </w:r>
    </w:p>
    <w:p w14:paraId="09612B9E" w14:textId="6FD2FE39" w:rsidR="00D721FC" w:rsidRDefault="00D721FC" w:rsidP="00AE7067">
      <w:pPr>
        <w:pStyle w:val="ListParagraph"/>
      </w:pPr>
    </w:p>
    <w:p w14:paraId="0C6FC8E5" w14:textId="377ABA28" w:rsidR="00D721FC" w:rsidRDefault="00D721FC" w:rsidP="00AE7067">
      <w:pPr>
        <w:pStyle w:val="ListParagraph"/>
      </w:pPr>
    </w:p>
    <w:p w14:paraId="7A445683" w14:textId="2AB7D275" w:rsidR="00D721FC" w:rsidRDefault="00D721FC" w:rsidP="00AE7067">
      <w:pPr>
        <w:pStyle w:val="ListParagraph"/>
      </w:pPr>
    </w:p>
    <w:p w14:paraId="69119783" w14:textId="62EE6197" w:rsidR="00D721FC" w:rsidRDefault="00D721FC" w:rsidP="00AE7067">
      <w:pPr>
        <w:pStyle w:val="ListParagraph"/>
      </w:pPr>
    </w:p>
    <w:p w14:paraId="6E22D85C" w14:textId="49D340F3" w:rsidR="00D721FC" w:rsidRDefault="00D721FC" w:rsidP="00AE7067">
      <w:pPr>
        <w:pStyle w:val="ListParagraph"/>
      </w:pPr>
    </w:p>
    <w:p w14:paraId="3425507C" w14:textId="616B259A" w:rsidR="00D721FC" w:rsidRPr="00AE7067" w:rsidRDefault="00F20362" w:rsidP="00D721FC">
      <w:pPr>
        <w:pStyle w:val="ListParagraph"/>
        <w:numPr>
          <w:ilvl w:val="0"/>
          <w:numId w:val="4"/>
        </w:numPr>
        <w:ind w:left="1418" w:hanging="425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Table</w:t>
      </w:r>
      <w:r w:rsidR="00D721FC" w:rsidRPr="00AE7067">
        <w:rPr>
          <w:b/>
          <w:bCs/>
          <w:sz w:val="30"/>
          <w:szCs w:val="30"/>
        </w:rPr>
        <w:t xml:space="preserve"> Exist</w:t>
      </w:r>
    </w:p>
    <w:p w14:paraId="168D6A95" w14:textId="2844159F" w:rsidR="00D721FC" w:rsidRPr="00AE7067" w:rsidRDefault="00D721FC" w:rsidP="00D721FC">
      <w:pPr>
        <w:pStyle w:val="NormalWeb"/>
        <w:numPr>
          <w:ilvl w:val="0"/>
          <w:numId w:val="9"/>
        </w:numPr>
        <w:spacing w:before="280" w:beforeAutospacing="0" w:after="0" w:afterAutospacing="0"/>
        <w:ind w:left="1701"/>
        <w:jc w:val="both"/>
        <w:textAlignment w:val="baseline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Description: -   </w:t>
      </w:r>
      <w:r>
        <w:rPr>
          <w:color w:val="000000"/>
          <w:sz w:val="28"/>
          <w:szCs w:val="28"/>
        </w:rPr>
        <w:t xml:space="preserve">To check </w:t>
      </w:r>
      <w:r w:rsidR="00F20362">
        <w:rPr>
          <w:color w:val="000000"/>
          <w:sz w:val="28"/>
          <w:szCs w:val="28"/>
        </w:rPr>
        <w:t>table is exist in database or not</w:t>
      </w:r>
    </w:p>
    <w:p w14:paraId="4A3E9F2F" w14:textId="152CBF2D" w:rsidR="00D721FC" w:rsidRDefault="00D721FC" w:rsidP="00D721FC">
      <w:pPr>
        <w:pStyle w:val="NormalWeb"/>
        <w:numPr>
          <w:ilvl w:val="0"/>
          <w:numId w:val="8"/>
        </w:numPr>
        <w:spacing w:before="0" w:beforeAutospacing="0" w:after="0" w:afterAutospacing="0"/>
        <w:ind w:left="1701"/>
        <w:jc w:val="both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Input: -   </w:t>
      </w:r>
      <w:r>
        <w:rPr>
          <w:color w:val="000000"/>
          <w:sz w:val="28"/>
          <w:szCs w:val="28"/>
        </w:rPr>
        <w:t>Input a query to create</w:t>
      </w:r>
      <w:r w:rsidR="00F20362">
        <w:rPr>
          <w:color w:val="000000"/>
          <w:sz w:val="28"/>
          <w:szCs w:val="28"/>
        </w:rPr>
        <w:t xml:space="preserve"> table</w:t>
      </w:r>
    </w:p>
    <w:p w14:paraId="5F6DABBC" w14:textId="345E7AAD" w:rsidR="00D721FC" w:rsidRDefault="00D721FC" w:rsidP="00D721FC">
      <w:pPr>
        <w:pStyle w:val="NormalWeb"/>
        <w:numPr>
          <w:ilvl w:val="0"/>
          <w:numId w:val="8"/>
        </w:numPr>
        <w:spacing w:before="0" w:beforeAutospacing="0" w:after="0" w:afterAutospacing="0"/>
        <w:ind w:left="1701"/>
        <w:jc w:val="both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Processing: - </w:t>
      </w:r>
      <w:r>
        <w:rPr>
          <w:color w:val="000000"/>
          <w:sz w:val="28"/>
          <w:szCs w:val="28"/>
        </w:rPr>
        <w:t xml:space="preserve">Server checks for the </w:t>
      </w:r>
      <w:r w:rsidR="00F20362">
        <w:rPr>
          <w:color w:val="000000"/>
          <w:sz w:val="28"/>
          <w:szCs w:val="28"/>
        </w:rPr>
        <w:t>table</w:t>
      </w:r>
      <w:r>
        <w:rPr>
          <w:color w:val="000000"/>
          <w:sz w:val="28"/>
          <w:szCs w:val="28"/>
        </w:rPr>
        <w:t xml:space="preserve"> is exist or not </w:t>
      </w:r>
    </w:p>
    <w:p w14:paraId="0D622716" w14:textId="64F1B255" w:rsidR="00D721FC" w:rsidRDefault="00D721FC" w:rsidP="00D721FC">
      <w:pPr>
        <w:pStyle w:val="NormalWeb"/>
        <w:numPr>
          <w:ilvl w:val="0"/>
          <w:numId w:val="8"/>
        </w:numPr>
        <w:spacing w:before="0" w:beforeAutospacing="0" w:after="280" w:afterAutospacing="0"/>
        <w:ind w:left="1701"/>
        <w:jc w:val="both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Output: - </w:t>
      </w:r>
      <w:r>
        <w:rPr>
          <w:color w:val="000000"/>
          <w:sz w:val="28"/>
          <w:szCs w:val="28"/>
        </w:rPr>
        <w:t xml:space="preserve">If the </w:t>
      </w:r>
      <w:r w:rsidR="00F20362">
        <w:rPr>
          <w:color w:val="000000"/>
          <w:sz w:val="28"/>
          <w:szCs w:val="28"/>
        </w:rPr>
        <w:t>table</w:t>
      </w:r>
      <w:r>
        <w:rPr>
          <w:color w:val="000000"/>
          <w:sz w:val="28"/>
          <w:szCs w:val="28"/>
        </w:rPr>
        <w:t xml:space="preserve"> is not created then it will create new </w:t>
      </w:r>
      <w:r w:rsidR="00F20362">
        <w:rPr>
          <w:color w:val="000000"/>
          <w:sz w:val="28"/>
          <w:szCs w:val="28"/>
        </w:rPr>
        <w:t>table</w:t>
      </w:r>
      <w:r>
        <w:rPr>
          <w:color w:val="000000"/>
          <w:sz w:val="28"/>
          <w:szCs w:val="28"/>
        </w:rPr>
        <w:t>.</w:t>
      </w:r>
    </w:p>
    <w:p w14:paraId="285085AF" w14:textId="1AB01EBE" w:rsidR="00D721FC" w:rsidRDefault="00F20362" w:rsidP="00AE7067">
      <w:pPr>
        <w:pStyle w:val="ListParagraph"/>
      </w:pPr>
      <w:r>
        <w:t xml:space="preserve">     </w:t>
      </w:r>
    </w:p>
    <w:p w14:paraId="7198150B" w14:textId="1FB8728A" w:rsidR="00F20362" w:rsidRDefault="00F20362" w:rsidP="00F20362">
      <w:pPr>
        <w:pStyle w:val="ListParagraph"/>
        <w:ind w:left="1341"/>
      </w:pPr>
      <w:r>
        <w:rPr>
          <w:noProof/>
        </w:rPr>
        <w:drawing>
          <wp:inline distT="0" distB="0" distL="0" distR="0" wp14:anchorId="45DD7558" wp14:editId="6D40BD1B">
            <wp:extent cx="5762625" cy="22479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EEDC8" w14:textId="11C4B660" w:rsidR="00CF7DE2" w:rsidRDefault="00CF7DE2" w:rsidP="00F20362">
      <w:pPr>
        <w:pStyle w:val="ListParagraph"/>
        <w:ind w:left="1341"/>
      </w:pPr>
    </w:p>
    <w:p w14:paraId="5954CA65" w14:textId="78D98A31" w:rsidR="00CF7DE2" w:rsidRPr="00AE7067" w:rsidRDefault="00CF7DE2" w:rsidP="00CF7DE2">
      <w:pPr>
        <w:pStyle w:val="ListParagraph"/>
        <w:numPr>
          <w:ilvl w:val="0"/>
          <w:numId w:val="4"/>
        </w:numPr>
        <w:ind w:left="1418" w:hanging="425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Data Insertion</w:t>
      </w:r>
    </w:p>
    <w:p w14:paraId="24E57982" w14:textId="6F83CF8D" w:rsidR="00CF7DE2" w:rsidRPr="00AE7067" w:rsidRDefault="00CF7DE2" w:rsidP="00CF7DE2">
      <w:pPr>
        <w:pStyle w:val="NormalWeb"/>
        <w:numPr>
          <w:ilvl w:val="0"/>
          <w:numId w:val="9"/>
        </w:numPr>
        <w:spacing w:before="280" w:beforeAutospacing="0" w:after="0" w:afterAutospacing="0"/>
        <w:ind w:left="1701"/>
        <w:jc w:val="both"/>
        <w:textAlignment w:val="baseline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Description: -   </w:t>
      </w:r>
      <w:r>
        <w:rPr>
          <w:color w:val="000000"/>
          <w:sz w:val="28"/>
          <w:szCs w:val="28"/>
        </w:rPr>
        <w:t xml:space="preserve">To check </w:t>
      </w:r>
      <w:r>
        <w:rPr>
          <w:color w:val="000000"/>
          <w:sz w:val="28"/>
          <w:szCs w:val="28"/>
        </w:rPr>
        <w:t>data is inserted or not.</w:t>
      </w:r>
    </w:p>
    <w:p w14:paraId="12732A86" w14:textId="3C3CDACB" w:rsidR="00CF7DE2" w:rsidRDefault="00CF7DE2" w:rsidP="00CF7DE2">
      <w:pPr>
        <w:pStyle w:val="NormalWeb"/>
        <w:numPr>
          <w:ilvl w:val="0"/>
          <w:numId w:val="8"/>
        </w:numPr>
        <w:spacing w:before="0" w:beforeAutospacing="0" w:after="0" w:afterAutospacing="0"/>
        <w:ind w:left="1701"/>
        <w:jc w:val="both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Input: -   </w:t>
      </w:r>
      <w:r>
        <w:rPr>
          <w:color w:val="000000"/>
          <w:sz w:val="28"/>
          <w:szCs w:val="28"/>
        </w:rPr>
        <w:t xml:space="preserve">Input </w:t>
      </w:r>
      <w:proofErr w:type="spellStart"/>
      <w:proofErr w:type="gramStart"/>
      <w:r>
        <w:rPr>
          <w:color w:val="000000"/>
          <w:sz w:val="28"/>
          <w:szCs w:val="28"/>
        </w:rPr>
        <w:t>a</w:t>
      </w:r>
      <w:proofErr w:type="spellEnd"/>
      <w:proofErr w:type="gramEnd"/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insert </w:t>
      </w:r>
      <w:r>
        <w:rPr>
          <w:color w:val="000000"/>
          <w:sz w:val="28"/>
          <w:szCs w:val="28"/>
        </w:rPr>
        <w:t xml:space="preserve">query to </w:t>
      </w:r>
      <w:r>
        <w:rPr>
          <w:color w:val="000000"/>
          <w:sz w:val="28"/>
          <w:szCs w:val="28"/>
        </w:rPr>
        <w:t>insert data in</w:t>
      </w:r>
      <w:r>
        <w:rPr>
          <w:color w:val="000000"/>
          <w:sz w:val="28"/>
          <w:szCs w:val="28"/>
        </w:rPr>
        <w:t xml:space="preserve"> table</w:t>
      </w:r>
      <w:r>
        <w:rPr>
          <w:color w:val="000000"/>
          <w:sz w:val="28"/>
          <w:szCs w:val="28"/>
        </w:rPr>
        <w:t xml:space="preserve">. </w:t>
      </w:r>
    </w:p>
    <w:p w14:paraId="6733164B" w14:textId="5030238B" w:rsidR="00CF7DE2" w:rsidRDefault="00CF7DE2" w:rsidP="00CF7DE2">
      <w:pPr>
        <w:pStyle w:val="NormalWeb"/>
        <w:numPr>
          <w:ilvl w:val="0"/>
          <w:numId w:val="8"/>
        </w:numPr>
        <w:spacing w:before="0" w:beforeAutospacing="0" w:after="0" w:afterAutospacing="0"/>
        <w:ind w:left="1701"/>
        <w:jc w:val="both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Processing: - </w:t>
      </w:r>
      <w:r>
        <w:rPr>
          <w:color w:val="000000"/>
          <w:sz w:val="28"/>
          <w:szCs w:val="28"/>
        </w:rPr>
        <w:t>Server</w:t>
      </w:r>
      <w:r>
        <w:rPr>
          <w:color w:val="000000"/>
          <w:sz w:val="28"/>
          <w:szCs w:val="28"/>
        </w:rPr>
        <w:t xml:space="preserve"> upload a data into table</w:t>
      </w:r>
      <w:r>
        <w:rPr>
          <w:color w:val="000000"/>
          <w:sz w:val="28"/>
          <w:szCs w:val="28"/>
        </w:rPr>
        <w:t xml:space="preserve"> </w:t>
      </w:r>
    </w:p>
    <w:p w14:paraId="2DEB1D41" w14:textId="7A1F203A" w:rsidR="00CF7DE2" w:rsidRPr="00CF7DE2" w:rsidRDefault="00CF7DE2" w:rsidP="00CF7DE2">
      <w:pPr>
        <w:pStyle w:val="NormalWeb"/>
        <w:numPr>
          <w:ilvl w:val="0"/>
          <w:numId w:val="8"/>
        </w:numPr>
        <w:spacing w:before="0" w:beforeAutospacing="0" w:after="280" w:afterAutospacing="0"/>
        <w:ind w:left="1701"/>
        <w:jc w:val="both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Output: - </w:t>
      </w:r>
      <w:r>
        <w:rPr>
          <w:color w:val="000000"/>
          <w:sz w:val="28"/>
          <w:szCs w:val="28"/>
        </w:rPr>
        <w:t>Display a message data is inserted or not</w:t>
      </w:r>
      <w:r>
        <w:rPr>
          <w:color w:val="000000"/>
          <w:sz w:val="28"/>
          <w:szCs w:val="28"/>
        </w:rPr>
        <w:t>.</w:t>
      </w:r>
    </w:p>
    <w:p w14:paraId="17244CB4" w14:textId="77777777" w:rsidR="00CF7DE2" w:rsidRDefault="00CF7DE2" w:rsidP="00CF7DE2">
      <w:pPr>
        <w:pStyle w:val="NormalWeb"/>
        <w:spacing w:before="0" w:beforeAutospacing="0" w:after="280" w:afterAutospacing="0"/>
        <w:ind w:left="1701"/>
        <w:jc w:val="both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14:paraId="174A2933" w14:textId="669F6423" w:rsidR="00CF7DE2" w:rsidRDefault="00CF7DE2" w:rsidP="00CF7DE2">
      <w:pPr>
        <w:pStyle w:val="ListParagraph"/>
        <w:ind w:left="709" w:hanging="283"/>
      </w:pPr>
      <w:r>
        <w:rPr>
          <w:noProof/>
        </w:rPr>
        <w:drawing>
          <wp:inline distT="0" distB="0" distL="0" distR="0" wp14:anchorId="59F896BE" wp14:editId="5EFB9D5E">
            <wp:extent cx="6858000" cy="2057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18F40" w14:textId="2EA0A016" w:rsidR="00CF7DE2" w:rsidRDefault="00CF7DE2" w:rsidP="00CF7DE2">
      <w:pPr>
        <w:pStyle w:val="ListParagraph"/>
        <w:ind w:left="709" w:hanging="283"/>
      </w:pPr>
    </w:p>
    <w:p w14:paraId="632A4A1A" w14:textId="6869A6AD" w:rsidR="00CF7DE2" w:rsidRDefault="00CF7DE2" w:rsidP="00CF7DE2">
      <w:pPr>
        <w:pStyle w:val="ListParagraph"/>
        <w:ind w:left="709" w:hanging="283"/>
      </w:pPr>
    </w:p>
    <w:p w14:paraId="382C35E1" w14:textId="131BDC52" w:rsidR="00CF7DE2" w:rsidRDefault="00CF7DE2" w:rsidP="00CF7DE2">
      <w:pPr>
        <w:pStyle w:val="ListParagraph"/>
        <w:ind w:left="709" w:hanging="283"/>
      </w:pPr>
    </w:p>
    <w:p w14:paraId="2EDFF8A0" w14:textId="6151ECDD" w:rsidR="00CF7DE2" w:rsidRDefault="00CF7DE2" w:rsidP="00CF7DE2">
      <w:pPr>
        <w:pStyle w:val="ListParagraph"/>
        <w:ind w:left="709" w:hanging="283"/>
      </w:pPr>
    </w:p>
    <w:p w14:paraId="79FCC33F" w14:textId="2634E0F5" w:rsidR="00CF7DE2" w:rsidRPr="00AE7067" w:rsidRDefault="00CF7DE2" w:rsidP="00CF7DE2">
      <w:pPr>
        <w:pStyle w:val="ListParagraph"/>
        <w:numPr>
          <w:ilvl w:val="0"/>
          <w:numId w:val="4"/>
        </w:numPr>
        <w:ind w:left="1418" w:hanging="425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Fetch</w:t>
      </w:r>
      <w:r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>Data</w:t>
      </w:r>
    </w:p>
    <w:p w14:paraId="70DB470A" w14:textId="2FDED653" w:rsidR="00CF7DE2" w:rsidRPr="00AE7067" w:rsidRDefault="004D6057" w:rsidP="004D6057">
      <w:pPr>
        <w:pStyle w:val="NormalWeb"/>
        <w:spacing w:before="280" w:beforeAutospacing="0" w:after="0" w:afterAutospacing="0"/>
        <w:ind w:left="981" w:firstLine="360"/>
        <w:jc w:val="both"/>
        <w:textAlignment w:val="baseline"/>
        <w:rPr>
          <w:b/>
          <w:bCs/>
          <w:color w:val="000000"/>
          <w:sz w:val="28"/>
          <w:szCs w:val="28"/>
        </w:rPr>
      </w:pPr>
      <w:r w:rsidRPr="004D6057">
        <w:rPr>
          <w:color w:val="000000"/>
          <w:sz w:val="28"/>
          <w:szCs w:val="28"/>
        </w:rPr>
        <w:t>a)</w:t>
      </w:r>
      <w:r>
        <w:rPr>
          <w:b/>
          <w:bCs/>
          <w:color w:val="000000"/>
          <w:sz w:val="28"/>
          <w:szCs w:val="28"/>
        </w:rPr>
        <w:t xml:space="preserve"> </w:t>
      </w:r>
      <w:r w:rsidR="00CF7DE2">
        <w:rPr>
          <w:b/>
          <w:bCs/>
          <w:color w:val="000000"/>
          <w:sz w:val="28"/>
          <w:szCs w:val="28"/>
        </w:rPr>
        <w:t xml:space="preserve">Description: -   </w:t>
      </w:r>
      <w:r w:rsidR="00CF7DE2">
        <w:rPr>
          <w:color w:val="000000"/>
          <w:sz w:val="28"/>
          <w:szCs w:val="28"/>
        </w:rPr>
        <w:t xml:space="preserve">Fetch all the data from table </w:t>
      </w:r>
    </w:p>
    <w:p w14:paraId="27412DEA" w14:textId="12D0F0B1" w:rsidR="00CF7DE2" w:rsidRDefault="004D6057" w:rsidP="004D6057">
      <w:pPr>
        <w:pStyle w:val="NormalWeb"/>
        <w:spacing w:before="0" w:beforeAutospacing="0" w:after="0" w:afterAutospacing="0"/>
        <w:ind w:left="981" w:firstLine="360"/>
        <w:jc w:val="both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4D6057">
        <w:rPr>
          <w:color w:val="000000"/>
          <w:sz w:val="28"/>
          <w:szCs w:val="28"/>
        </w:rPr>
        <w:t>b)</w:t>
      </w:r>
      <w:r>
        <w:rPr>
          <w:b/>
          <w:bCs/>
          <w:color w:val="000000"/>
          <w:sz w:val="28"/>
          <w:szCs w:val="28"/>
        </w:rPr>
        <w:t xml:space="preserve"> </w:t>
      </w:r>
      <w:r w:rsidR="00CF7DE2">
        <w:rPr>
          <w:b/>
          <w:bCs/>
          <w:color w:val="000000"/>
          <w:sz w:val="28"/>
          <w:szCs w:val="28"/>
        </w:rPr>
        <w:t xml:space="preserve">Input: -   </w:t>
      </w:r>
      <w:r w:rsidR="00CF7DE2">
        <w:rPr>
          <w:color w:val="000000"/>
          <w:sz w:val="28"/>
          <w:szCs w:val="28"/>
        </w:rPr>
        <w:t xml:space="preserve">Input </w:t>
      </w:r>
      <w:proofErr w:type="spellStart"/>
      <w:r w:rsidR="00CF7DE2">
        <w:rPr>
          <w:color w:val="000000"/>
          <w:sz w:val="28"/>
          <w:szCs w:val="28"/>
        </w:rPr>
        <w:t>a</w:t>
      </w:r>
      <w:proofErr w:type="spellEnd"/>
      <w:r w:rsidR="00CF7DE2">
        <w:rPr>
          <w:color w:val="000000"/>
          <w:sz w:val="28"/>
          <w:szCs w:val="28"/>
        </w:rPr>
        <w:t xml:space="preserve"> </w:t>
      </w:r>
      <w:r w:rsidR="00CF7DE2">
        <w:rPr>
          <w:color w:val="000000"/>
          <w:sz w:val="28"/>
          <w:szCs w:val="28"/>
        </w:rPr>
        <w:t>select</w:t>
      </w:r>
      <w:r w:rsidR="00CF7DE2">
        <w:rPr>
          <w:color w:val="000000"/>
          <w:sz w:val="28"/>
          <w:szCs w:val="28"/>
        </w:rPr>
        <w:t xml:space="preserve"> query to </w:t>
      </w:r>
      <w:r w:rsidR="00CF7DE2">
        <w:rPr>
          <w:color w:val="000000"/>
          <w:sz w:val="28"/>
          <w:szCs w:val="28"/>
        </w:rPr>
        <w:t>fetch</w:t>
      </w:r>
      <w:r w:rsidR="00CF7DE2">
        <w:rPr>
          <w:color w:val="000000"/>
          <w:sz w:val="28"/>
          <w:szCs w:val="28"/>
        </w:rPr>
        <w:t xml:space="preserve"> data </w:t>
      </w:r>
      <w:r w:rsidR="00CF7DE2">
        <w:rPr>
          <w:color w:val="000000"/>
          <w:sz w:val="28"/>
          <w:szCs w:val="28"/>
        </w:rPr>
        <w:t>from</w:t>
      </w:r>
      <w:r w:rsidR="00CF7DE2">
        <w:rPr>
          <w:color w:val="000000"/>
          <w:sz w:val="28"/>
          <w:szCs w:val="28"/>
        </w:rPr>
        <w:t xml:space="preserve"> table. </w:t>
      </w:r>
    </w:p>
    <w:p w14:paraId="0A8B376A" w14:textId="7F2564A6" w:rsidR="00CF7DE2" w:rsidRDefault="004D6057" w:rsidP="004D6057">
      <w:pPr>
        <w:pStyle w:val="NormalWeb"/>
        <w:spacing w:before="0" w:beforeAutospacing="0" w:after="0" w:afterAutospacing="0"/>
        <w:ind w:left="981" w:firstLine="360"/>
        <w:jc w:val="both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4D6057">
        <w:rPr>
          <w:color w:val="000000"/>
          <w:sz w:val="28"/>
          <w:szCs w:val="28"/>
        </w:rPr>
        <w:t>c)</w:t>
      </w:r>
      <w:r>
        <w:rPr>
          <w:b/>
          <w:bCs/>
          <w:color w:val="000000"/>
          <w:sz w:val="28"/>
          <w:szCs w:val="28"/>
        </w:rPr>
        <w:t xml:space="preserve"> </w:t>
      </w:r>
      <w:r w:rsidR="00CF7DE2">
        <w:rPr>
          <w:b/>
          <w:bCs/>
          <w:color w:val="000000"/>
          <w:sz w:val="28"/>
          <w:szCs w:val="28"/>
        </w:rPr>
        <w:t xml:space="preserve">Processing: - </w:t>
      </w:r>
      <w:r w:rsidR="00CF7DE2">
        <w:rPr>
          <w:color w:val="000000"/>
          <w:sz w:val="28"/>
          <w:szCs w:val="28"/>
        </w:rPr>
        <w:t xml:space="preserve">Server </w:t>
      </w:r>
      <w:r w:rsidR="00CF7DE2">
        <w:rPr>
          <w:color w:val="000000"/>
          <w:sz w:val="28"/>
          <w:szCs w:val="28"/>
        </w:rPr>
        <w:t>check</w:t>
      </w:r>
      <w:r w:rsidR="00CF7DE2">
        <w:rPr>
          <w:color w:val="000000"/>
          <w:sz w:val="28"/>
          <w:szCs w:val="28"/>
        </w:rPr>
        <w:t xml:space="preserve"> a data </w:t>
      </w:r>
      <w:r w:rsidR="00CF7DE2">
        <w:rPr>
          <w:color w:val="000000"/>
          <w:sz w:val="28"/>
          <w:szCs w:val="28"/>
        </w:rPr>
        <w:t>is exist in</w:t>
      </w:r>
      <w:r w:rsidR="00CF7DE2">
        <w:rPr>
          <w:color w:val="000000"/>
          <w:sz w:val="28"/>
          <w:szCs w:val="28"/>
        </w:rPr>
        <w:t xml:space="preserve"> table </w:t>
      </w:r>
    </w:p>
    <w:p w14:paraId="19D982FA" w14:textId="7669CFD5" w:rsidR="00CF7DE2" w:rsidRPr="00CF7DE2" w:rsidRDefault="004D6057" w:rsidP="004D6057">
      <w:pPr>
        <w:pStyle w:val="NormalWeb"/>
        <w:spacing w:before="0" w:beforeAutospacing="0" w:after="280" w:afterAutospacing="0"/>
        <w:ind w:left="360"/>
        <w:jc w:val="both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             </w:t>
      </w:r>
      <w:r w:rsidRPr="004D6057">
        <w:rPr>
          <w:color w:val="000000"/>
          <w:sz w:val="28"/>
          <w:szCs w:val="28"/>
        </w:rPr>
        <w:t>d)</w:t>
      </w:r>
      <w:r>
        <w:rPr>
          <w:b/>
          <w:bCs/>
          <w:color w:val="000000"/>
          <w:sz w:val="28"/>
          <w:szCs w:val="28"/>
        </w:rPr>
        <w:t xml:space="preserve"> </w:t>
      </w:r>
      <w:r w:rsidR="00CF7DE2">
        <w:rPr>
          <w:b/>
          <w:bCs/>
          <w:color w:val="000000"/>
          <w:sz w:val="28"/>
          <w:szCs w:val="28"/>
        </w:rPr>
        <w:t xml:space="preserve">Output: - </w:t>
      </w:r>
      <w:r w:rsidR="00CF7DE2">
        <w:rPr>
          <w:color w:val="000000"/>
          <w:sz w:val="28"/>
          <w:szCs w:val="28"/>
        </w:rPr>
        <w:t xml:space="preserve">Display a </w:t>
      </w:r>
      <w:r w:rsidR="00CF7DE2">
        <w:rPr>
          <w:color w:val="000000"/>
          <w:sz w:val="28"/>
          <w:szCs w:val="28"/>
        </w:rPr>
        <w:t xml:space="preserve">table of all </w:t>
      </w:r>
      <w:r w:rsidR="00CF7DE2">
        <w:rPr>
          <w:color w:val="000000"/>
          <w:sz w:val="28"/>
          <w:szCs w:val="28"/>
        </w:rPr>
        <w:t>data</w:t>
      </w:r>
      <w:r w:rsidR="00CF7DE2">
        <w:rPr>
          <w:color w:val="000000"/>
          <w:sz w:val="28"/>
          <w:szCs w:val="28"/>
        </w:rPr>
        <w:t xml:space="preserve"> of table in descending order</w:t>
      </w:r>
      <w:r w:rsidR="00CF7DE2">
        <w:rPr>
          <w:color w:val="000000"/>
          <w:sz w:val="28"/>
          <w:szCs w:val="28"/>
        </w:rPr>
        <w:t>.</w:t>
      </w:r>
    </w:p>
    <w:p w14:paraId="5FC071CB" w14:textId="1D27816B" w:rsidR="00CF7DE2" w:rsidRPr="00CF7DE2" w:rsidRDefault="00CF7DE2" w:rsidP="00CF7DE2">
      <w:pPr>
        <w:pStyle w:val="NormalWeb"/>
        <w:spacing w:before="0" w:beforeAutospacing="0" w:after="280" w:afterAutospacing="0"/>
        <w:ind w:left="1341" w:hanging="915"/>
        <w:jc w:val="both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8"/>
          <w:szCs w:val="28"/>
        </w:rPr>
        <w:drawing>
          <wp:inline distT="0" distB="0" distL="0" distR="0" wp14:anchorId="2ADAE634" wp14:editId="2B59553B">
            <wp:extent cx="6858000" cy="1638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8B2DA" w14:textId="54571D9B" w:rsidR="00CF7DE2" w:rsidRDefault="00CF7DE2" w:rsidP="00CF7DE2">
      <w:pPr>
        <w:pStyle w:val="ListParagraph"/>
        <w:ind w:left="709" w:hanging="283"/>
      </w:pPr>
    </w:p>
    <w:p w14:paraId="6ACF0570" w14:textId="0269CDF0" w:rsidR="004D6057" w:rsidRDefault="004D6057" w:rsidP="004D6057">
      <w:pPr>
        <w:pStyle w:val="ListParagraph"/>
        <w:ind w:left="1330" w:hanging="763"/>
        <w:rPr>
          <w:b/>
          <w:bCs/>
          <w:sz w:val="36"/>
          <w:szCs w:val="36"/>
        </w:rPr>
      </w:pPr>
      <w:r w:rsidRPr="004D6057">
        <w:rPr>
          <w:b/>
          <w:bCs/>
          <w:sz w:val="36"/>
          <w:szCs w:val="36"/>
        </w:rPr>
        <w:t>O</w:t>
      </w:r>
      <w:r>
        <w:rPr>
          <w:b/>
          <w:bCs/>
          <w:sz w:val="36"/>
          <w:szCs w:val="36"/>
        </w:rPr>
        <w:t>utput Screenshot:</w:t>
      </w:r>
    </w:p>
    <w:p w14:paraId="10ED8090" w14:textId="77777777" w:rsidR="004D6057" w:rsidRDefault="004D6057" w:rsidP="004D6057">
      <w:pPr>
        <w:pStyle w:val="ListParagraph"/>
        <w:ind w:left="1330" w:hanging="763"/>
        <w:rPr>
          <w:b/>
          <w:bCs/>
          <w:sz w:val="36"/>
          <w:szCs w:val="36"/>
        </w:rPr>
      </w:pPr>
    </w:p>
    <w:p w14:paraId="6C798333" w14:textId="474F3CFE" w:rsidR="004D6057" w:rsidRPr="004D6057" w:rsidRDefault="004D6057" w:rsidP="004D6057">
      <w:pPr>
        <w:pStyle w:val="ListParagraph"/>
        <w:ind w:left="1330" w:hanging="904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95B0010" wp14:editId="7C5E4378">
            <wp:extent cx="6848475" cy="28575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D6057" w:rsidRPr="004D6057" w:rsidSect="00E74B29">
      <w:footerReference w:type="even" r:id="rId21"/>
      <w:footerReference w:type="default" r:id="rId22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939D1B" w14:textId="77777777" w:rsidR="00D62165" w:rsidRDefault="00D62165" w:rsidP="00E74B29">
      <w:r>
        <w:separator/>
      </w:r>
    </w:p>
  </w:endnote>
  <w:endnote w:type="continuationSeparator" w:id="0">
    <w:p w14:paraId="0DF5059D" w14:textId="77777777" w:rsidR="00D62165" w:rsidRDefault="00D62165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213AB66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7A321C0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84FE95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4B2054DD" w14:textId="77777777" w:rsidTr="006709F1">
      <w:tc>
        <w:tcPr>
          <w:tcW w:w="1079" w:type="dxa"/>
        </w:tcPr>
        <w:p w14:paraId="50277E62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162850F1" w14:textId="62FB6863" w:rsidR="00E74B29" w:rsidRPr="00874FE7" w:rsidRDefault="00FB4AB2" w:rsidP="006709F1">
          <w:pPr>
            <w:pStyle w:val="Footer"/>
          </w:pPr>
          <w:r>
            <w:t>OPEN SOURCE TECHNOLOGIES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23B5F123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15F09F6A" w14:textId="77777777" w:rsidR="00E74B29" w:rsidRPr="00E74B29" w:rsidRDefault="00E74B29" w:rsidP="006709F1">
          <w:pPr>
            <w:pStyle w:val="Footer"/>
          </w:pPr>
        </w:p>
      </w:tc>
    </w:tr>
  </w:tbl>
  <w:p w14:paraId="32647455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136A46" w14:textId="77777777" w:rsidR="00D62165" w:rsidRDefault="00D62165" w:rsidP="00E74B29">
      <w:r>
        <w:separator/>
      </w:r>
    </w:p>
  </w:footnote>
  <w:footnote w:type="continuationSeparator" w:id="0">
    <w:p w14:paraId="7E9A169F" w14:textId="77777777" w:rsidR="00D62165" w:rsidRDefault="00D62165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7A4AC8"/>
    <w:multiLevelType w:val="hybridMultilevel"/>
    <w:tmpl w:val="84400B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2077B6"/>
    <w:multiLevelType w:val="multilevel"/>
    <w:tmpl w:val="CC86C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7122CD"/>
    <w:multiLevelType w:val="hybridMultilevel"/>
    <w:tmpl w:val="E05A6E38"/>
    <w:lvl w:ilvl="0" w:tplc="DCC06848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BF24AB"/>
    <w:multiLevelType w:val="hybridMultilevel"/>
    <w:tmpl w:val="5ACCBA8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994F0D"/>
    <w:multiLevelType w:val="hybridMultilevel"/>
    <w:tmpl w:val="A61E46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302B4D"/>
    <w:multiLevelType w:val="hybridMultilevel"/>
    <w:tmpl w:val="C4C8C570"/>
    <w:lvl w:ilvl="0" w:tplc="047C7DBC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3A2725"/>
    <w:multiLevelType w:val="hybridMultilevel"/>
    <w:tmpl w:val="60565C12"/>
    <w:lvl w:ilvl="0" w:tplc="173832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0131646"/>
    <w:multiLevelType w:val="hybridMultilevel"/>
    <w:tmpl w:val="D0945618"/>
    <w:lvl w:ilvl="0" w:tplc="48B24A30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1"/>
  </w:num>
  <w:num w:numId="6">
    <w:abstractNumId w:val="7"/>
  </w:num>
  <w:num w:numId="7">
    <w:abstractNumId w:val="6"/>
  </w:num>
  <w:num w:numId="8">
    <w:abstractNumId w:val="8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5D22"/>
    <w:rsid w:val="00086FA5"/>
    <w:rsid w:val="000E4641"/>
    <w:rsid w:val="00151F66"/>
    <w:rsid w:val="00177F8D"/>
    <w:rsid w:val="00185F4A"/>
    <w:rsid w:val="00224B60"/>
    <w:rsid w:val="0027108C"/>
    <w:rsid w:val="002D2200"/>
    <w:rsid w:val="0040564B"/>
    <w:rsid w:val="0048120C"/>
    <w:rsid w:val="004909D9"/>
    <w:rsid w:val="004D6057"/>
    <w:rsid w:val="00521481"/>
    <w:rsid w:val="00665110"/>
    <w:rsid w:val="006709F1"/>
    <w:rsid w:val="006C60E6"/>
    <w:rsid w:val="00825D22"/>
    <w:rsid w:val="00837914"/>
    <w:rsid w:val="00874FE7"/>
    <w:rsid w:val="00921A55"/>
    <w:rsid w:val="00946DF5"/>
    <w:rsid w:val="00952F7D"/>
    <w:rsid w:val="0095496A"/>
    <w:rsid w:val="009A38BA"/>
    <w:rsid w:val="009F7339"/>
    <w:rsid w:val="00AE7067"/>
    <w:rsid w:val="00B43E11"/>
    <w:rsid w:val="00C755AB"/>
    <w:rsid w:val="00CF7DE2"/>
    <w:rsid w:val="00D43125"/>
    <w:rsid w:val="00D62165"/>
    <w:rsid w:val="00D66A3A"/>
    <w:rsid w:val="00D721FC"/>
    <w:rsid w:val="00DF198B"/>
    <w:rsid w:val="00E03BEF"/>
    <w:rsid w:val="00E74B29"/>
    <w:rsid w:val="00F20362"/>
    <w:rsid w:val="00F50791"/>
    <w:rsid w:val="00FB2F1A"/>
    <w:rsid w:val="00FB4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F70673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semiHidden/>
    <w:qFormat/>
    <w:rsid w:val="00946DF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03BE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85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23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2.bin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glossaryDocument" Target="glossary/document.xml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oleObject" Target="embeddings/oleObject1.bin"/><Relationship Id="rId22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YJ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30A2B61E686146B88D1F2BB4859A23B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D509C7-533C-4518-8095-4BE22B9C260E}"/>
      </w:docPartPr>
      <w:docPartBody>
        <w:p w:rsidR="00000000" w:rsidRDefault="00E56F0D">
          <w:pPr>
            <w:pStyle w:val="30A2B61E686146B88D1F2BB4859A23B5"/>
          </w:pPr>
          <w:r w:rsidRPr="00DF198B">
            <w:t>Date</w:t>
          </w:r>
        </w:p>
      </w:docPartBody>
    </w:docPart>
    <w:docPart>
      <w:docPartPr>
        <w:name w:val="22518A582670470999E664E17A6BF4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BC0C56-3A27-4592-A1E4-3AF00C6869AE}"/>
      </w:docPartPr>
      <w:docPartBody>
        <w:p w:rsidR="00000000" w:rsidRDefault="00E56F0D">
          <w:pPr>
            <w:pStyle w:val="22518A582670470999E664E17A6BF411"/>
          </w:pPr>
          <w:r w:rsidRPr="00E74B29">
            <w:t>INSTRUCTIONS</w:t>
          </w:r>
        </w:p>
      </w:docPartBody>
    </w:docPart>
    <w:docPart>
      <w:docPartPr>
        <w:name w:val="1CE5ED7801E1403F9D15142EB56DC5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67E9E5-C13E-4F31-B146-C796C911CD86}"/>
      </w:docPartPr>
      <w:docPartBody>
        <w:p w:rsidR="00000000" w:rsidRDefault="00E56F0D">
          <w:pPr>
            <w:pStyle w:val="1CE5ED7801E1403F9D15142EB56DC519"/>
          </w:pPr>
          <w:r w:rsidRPr="0048120C">
            <w:t>THE PROCESS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F0D"/>
    <w:rsid w:val="00E56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70BE5580DCE4E018C57A6B10C053AA1">
    <w:name w:val="670BE5580DCE4E018C57A6B10C053AA1"/>
  </w:style>
  <w:style w:type="paragraph" w:customStyle="1" w:styleId="064A311E2CF042A7A3EA40572B39EEEA">
    <w:name w:val="064A311E2CF042A7A3EA40572B39EEEA"/>
  </w:style>
  <w:style w:type="paragraph" w:customStyle="1" w:styleId="30A2B61E686146B88D1F2BB4859A23B5">
    <w:name w:val="30A2B61E686146B88D1F2BB4859A23B5"/>
  </w:style>
  <w:style w:type="paragraph" w:customStyle="1" w:styleId="CBEA84D934D547D9B7D588BF2A66265B">
    <w:name w:val="CBEA84D934D547D9B7D588BF2A66265B"/>
  </w:style>
  <w:style w:type="paragraph" w:customStyle="1" w:styleId="A5ED5701B3D644FAA3D5FDBCEA08969C">
    <w:name w:val="A5ED5701B3D644FAA3D5FDBCEA08969C"/>
  </w:style>
  <w:style w:type="paragraph" w:customStyle="1" w:styleId="391A3BAED4AB4E4E9E52A6A6C0A5D754">
    <w:name w:val="391A3BAED4AB4E4E9E52A6A6C0A5D754"/>
  </w:style>
  <w:style w:type="paragraph" w:customStyle="1" w:styleId="284E4FD363C24B10B02C10E87D6ACD53">
    <w:name w:val="284E4FD363C24B10B02C10E87D6ACD53"/>
  </w:style>
  <w:style w:type="paragraph" w:customStyle="1" w:styleId="22518A582670470999E664E17A6BF411">
    <w:name w:val="22518A582670470999E664E17A6BF411"/>
  </w:style>
  <w:style w:type="paragraph" w:customStyle="1" w:styleId="Text">
    <w:name w:val="Text"/>
    <w:basedOn w:val="Normal"/>
    <w:uiPriority w:val="5"/>
    <w:qFormat/>
    <w:pPr>
      <w:spacing w:after="0" w:line="240" w:lineRule="auto"/>
    </w:pPr>
    <w:rPr>
      <w:rFonts w:eastAsiaTheme="minorHAnsi"/>
      <w:sz w:val="28"/>
      <w:szCs w:val="28"/>
      <w:lang w:val="en-US" w:eastAsia="en-US"/>
    </w:rPr>
  </w:style>
  <w:style w:type="paragraph" w:customStyle="1" w:styleId="8D4DD7555C18472EB0DED50F6B8B343C">
    <w:name w:val="8D4DD7555C18472EB0DED50F6B8B343C"/>
  </w:style>
  <w:style w:type="paragraph" w:customStyle="1" w:styleId="1CE5ED7801E1403F9D15142EB56DC519">
    <w:name w:val="1CE5ED7801E1403F9D15142EB56DC519"/>
  </w:style>
  <w:style w:type="paragraph" w:customStyle="1" w:styleId="E48F07F9995F4622A732470026605303">
    <w:name w:val="E48F07F9995F4622A732470026605303"/>
  </w:style>
  <w:style w:type="paragraph" w:customStyle="1" w:styleId="4EB0036244764E4080448A4778ECD710">
    <w:name w:val="4EB0036244764E4080448A4778ECD710"/>
  </w:style>
  <w:style w:type="paragraph" w:customStyle="1" w:styleId="893C3773E0B54588830FCD30B8EA9B63">
    <w:name w:val="893C3773E0B54588830FCD30B8EA9B63"/>
  </w:style>
  <w:style w:type="paragraph" w:customStyle="1" w:styleId="54CE556041CA48B7965FBF39855D5BB0">
    <w:name w:val="54CE556041CA48B7965FBF39855D5BB0"/>
  </w:style>
  <w:style w:type="paragraph" w:customStyle="1" w:styleId="0D78A2D487024288A8DE75E6B9E10C12">
    <w:name w:val="0D78A2D487024288A8DE75E6B9E10C12"/>
  </w:style>
  <w:style w:type="paragraph" w:customStyle="1" w:styleId="7C11F568C209442DB044035EA544DCF7">
    <w:name w:val="7C11F568C209442DB044035EA544DCF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6</Pages>
  <Words>367</Words>
  <Characters>2094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2020-04-03T07:47:00Z</dcterms:created>
  <dcterms:modified xsi:type="dcterms:W3CDTF">2020-04-03T07:53:00Z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